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9A8" w:rsidRDefault="003365AE">
      <w:pPr>
        <w:pStyle w:val="Heading"/>
      </w:pPr>
      <w:r>
        <w:rPr>
          <w:noProof/>
        </w:rPr>
        <mc:AlternateContent>
          <mc:Choice Requires="wpg">
            <w:drawing>
              <wp:anchor distT="457200" distB="457200" distL="457200" distR="457200" simplePos="0" relativeHeight="251657728" behindDoc="0" locked="1" layoutInCell="0" allowOverlap="1">
                <wp:simplePos x="0" y="0"/>
                <wp:positionH relativeFrom="margin">
                  <wp:posOffset>-274320</wp:posOffset>
                </wp:positionH>
                <wp:positionV relativeFrom="margin">
                  <wp:posOffset>0</wp:posOffset>
                </wp:positionV>
                <wp:extent cx="5870575" cy="1280160"/>
                <wp:effectExtent l="0" t="0" r="0" b="0"/>
                <wp:wrapSquare wrapText="bothSides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0575" cy="1280160"/>
                          <a:chOff x="1267" y="2160"/>
                          <a:chExt cx="9101" cy="2016"/>
                        </a:xfrm>
                      </wpg:grpSpPr>
                      <wps:wsp>
                        <wps:cNvPr id="2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172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244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316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388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460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532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604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676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748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820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892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964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172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244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316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388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460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532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604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676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748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820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892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26"/>
                        <wps:cNvSpPr>
                          <a:spLocks noChangeArrowheads="1"/>
                        </wps:cNvSpPr>
                        <wps:spPr bwMode="auto">
                          <a:xfrm>
                            <a:off x="964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27"/>
                        <wpg:cNvGrpSpPr>
                          <a:grpSpLocks/>
                        </wpg:cNvGrpSpPr>
                        <wpg:grpSpPr bwMode="auto">
                          <a:xfrm>
                            <a:off x="1267" y="2227"/>
                            <a:ext cx="9101" cy="1880"/>
                            <a:chOff x="1296" y="2592"/>
                            <a:chExt cx="9648" cy="1872"/>
                          </a:xfrm>
                        </wpg:grpSpPr>
                        <wps:wsp>
                          <wps:cNvPr id="27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84" y="2592"/>
                              <a:ext cx="9360" cy="18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C346E" w:rsidRPr="00F66368" w:rsidRDefault="000C346E" w:rsidP="00B7053D">
                                <w:pPr>
                                  <w:pStyle w:val="BodyText"/>
                                  <w:rPr>
                                    <w:b/>
                                    <w:i/>
                                    <w:iCs/>
                                  </w:rPr>
                                </w:pPr>
                                <w:r w:rsidRPr="00F66368">
                                  <w:rPr>
                                    <w:b/>
                                    <w:i/>
                                    <w:iCs/>
                                  </w:rPr>
                                  <w:t>Digital Design and Computer Architecture</w:t>
                                </w:r>
                              </w:p>
                              <w:p w:rsidR="000C346E" w:rsidRDefault="000C346E"/>
                              <w:p w:rsidR="004E3346" w:rsidRDefault="004E3346">
                                <w:bookmarkStart w:id="0" w:name="_GoBack"/>
                                <w:bookmarkEnd w:id="0"/>
                              </w:p>
                              <w:p w:rsidR="000C346E" w:rsidRDefault="000C346E"/>
                              <w:p w:rsidR="000C346E" w:rsidRDefault="000C346E" w:rsidP="001B685A">
                                <w:pPr>
                                  <w:pStyle w:val="Heading1"/>
                                  <w:tabs>
                                    <w:tab w:val="left" w:pos="720"/>
                                    <w:tab w:val="right" w:pos="7920"/>
                                  </w:tabs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Lab 4: Thunderbird Turn Signal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8" name="Group 29"/>
                          <wpg:cNvGrpSpPr>
                            <a:grpSpLocks/>
                          </wpg:cNvGrpSpPr>
                          <wpg:grpSpPr bwMode="auto">
                            <a:xfrm>
                              <a:off x="1296" y="3312"/>
                              <a:ext cx="576" cy="432"/>
                              <a:chOff x="1008" y="2160"/>
                              <a:chExt cx="949" cy="949"/>
                            </a:xfrm>
                          </wpg:grpSpPr>
                          <wps:wsp>
                            <wps:cNvPr id="29" name="AutoShape 30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1008" y="2160"/>
                                <a:ext cx="949" cy="949"/>
                              </a:xfrm>
                              <a:custGeom>
                                <a:avLst/>
                                <a:gdLst>
                                  <a:gd name="G0" fmla="+- 5400 0 0"/>
                                  <a:gd name="G1" fmla="+- 11796480 0 0"/>
                                  <a:gd name="G2" fmla="+- 0 0 11796480"/>
                                  <a:gd name="T0" fmla="*/ 0 256 1"/>
                                  <a:gd name="T1" fmla="*/ 180 256 1"/>
                                  <a:gd name="G3" fmla="+- 11796480 T0 T1"/>
                                  <a:gd name="T2" fmla="*/ 0 256 1"/>
                                  <a:gd name="T3" fmla="*/ 90 256 1"/>
                                  <a:gd name="G4" fmla="+- 11796480 T2 T3"/>
                                  <a:gd name="G5" fmla="*/ G4 2 1"/>
                                  <a:gd name="T4" fmla="*/ 90 256 1"/>
                                  <a:gd name="T5" fmla="*/ 0 256 1"/>
                                  <a:gd name="G6" fmla="+- 11796480 T4 T5"/>
                                  <a:gd name="G7" fmla="*/ G6 2 1"/>
                                  <a:gd name="G8" fmla="abs 11796480"/>
                                  <a:gd name="T6" fmla="*/ 0 256 1"/>
                                  <a:gd name="T7" fmla="*/ 90 256 1"/>
                                  <a:gd name="G9" fmla="+- G8 T6 T7"/>
                                  <a:gd name="G10" fmla="?: G9 G7 G5"/>
                                  <a:gd name="T8" fmla="*/ 0 256 1"/>
                                  <a:gd name="T9" fmla="*/ 360 256 1"/>
                                  <a:gd name="G11" fmla="+- G10 T8 T9"/>
                                  <a:gd name="G12" fmla="?: G10 G11 G10"/>
                                  <a:gd name="T10" fmla="*/ 0 256 1"/>
                                  <a:gd name="T11" fmla="*/ 360 256 1"/>
                                  <a:gd name="G13" fmla="+- G12 T10 T11"/>
                                  <a:gd name="G14" fmla="?: G12 G13 G12"/>
                                  <a:gd name="G15" fmla="+- 0 0 G14"/>
                                  <a:gd name="G16" fmla="+- 10800 0 0"/>
                                  <a:gd name="G17" fmla="+- 10800 0 5400"/>
                                  <a:gd name="G18" fmla="*/ 5400 1 2"/>
                                  <a:gd name="G19" fmla="+- G18 5400 0"/>
                                  <a:gd name="G20" fmla="cos G19 11796480"/>
                                  <a:gd name="G21" fmla="sin G19 11796480"/>
                                  <a:gd name="G22" fmla="+- G20 10800 0"/>
                                  <a:gd name="G23" fmla="+- G21 10800 0"/>
                                  <a:gd name="G24" fmla="+- 10800 0 G20"/>
                                  <a:gd name="G25" fmla="+- 5400 10800 0"/>
                                  <a:gd name="G26" fmla="?: G9 G17 G25"/>
                                  <a:gd name="G27" fmla="?: G9 0 21600"/>
                                  <a:gd name="G28" fmla="cos 10800 11796480"/>
                                  <a:gd name="G29" fmla="sin 10800 11796480"/>
                                  <a:gd name="G30" fmla="sin 5400 11796480"/>
                                  <a:gd name="G31" fmla="+- G28 10800 0"/>
                                  <a:gd name="G32" fmla="+- G29 10800 0"/>
                                  <a:gd name="G33" fmla="+- G30 10800 0"/>
                                  <a:gd name="G34" fmla="?: G4 0 G31"/>
                                  <a:gd name="G35" fmla="?: 11796480 G34 0"/>
                                  <a:gd name="G36" fmla="?: G6 G35 G31"/>
                                  <a:gd name="G37" fmla="+- 21600 0 G36"/>
                                  <a:gd name="G38" fmla="?: G4 0 G33"/>
                                  <a:gd name="G39" fmla="?: 11796480 G38 G32"/>
                                  <a:gd name="G40" fmla="?: G6 G39 0"/>
                                  <a:gd name="G41" fmla="?: G4 G32 21600"/>
                                  <a:gd name="G42" fmla="?: G6 G41 G33"/>
                                  <a:gd name="T12" fmla="*/ 10800 w 21600"/>
                                  <a:gd name="T13" fmla="*/ 0 h 21600"/>
                                  <a:gd name="T14" fmla="*/ 2700 w 21600"/>
                                  <a:gd name="T15" fmla="*/ 10800 h 21600"/>
                                  <a:gd name="T16" fmla="*/ 10800 w 21600"/>
                                  <a:gd name="T17" fmla="*/ 5400 h 21600"/>
                                  <a:gd name="T18" fmla="*/ 18900 w 21600"/>
                                  <a:gd name="T19" fmla="*/ 10800 h 21600"/>
                                  <a:gd name="T20" fmla="*/ G36 w 21600"/>
                                  <a:gd name="T21" fmla="*/ G40 h 21600"/>
                                  <a:gd name="T22" fmla="*/ G37 w 21600"/>
                                  <a:gd name="T23" fmla="*/ G42 h 21600"/>
                                </a:gdLst>
                                <a:ahLst/>
                                <a:cxnLst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T20" t="T21" r="T22" b="T23"/>
                                <a:pathLst>
                                  <a:path w="21600" h="21600">
                                    <a:moveTo>
                                      <a:pt x="5400" y="10800"/>
                                    </a:moveTo>
                                    <a:cubicBezTo>
                                      <a:pt x="5400" y="7817"/>
                                      <a:pt x="7817" y="5400"/>
                                      <a:pt x="10800" y="5400"/>
                                    </a:cubicBezTo>
                                    <a:cubicBezTo>
                                      <a:pt x="13782" y="5399"/>
                                      <a:pt x="16199" y="7817"/>
                                      <a:pt x="16200" y="10799"/>
                                    </a:cubicBezTo>
                                    <a:lnTo>
                                      <a:pt x="21600" y="10800"/>
                                    </a:lnTo>
                                    <a:cubicBezTo>
                                      <a:pt x="21600" y="4835"/>
                                      <a:pt x="16764" y="0"/>
                                      <a:pt x="10800" y="0"/>
                                    </a:cubicBezTo>
                                    <a:cubicBezTo>
                                      <a:pt x="4835" y="0"/>
                                      <a:pt x="0" y="4835"/>
                                      <a:pt x="0" y="1080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77" y="2304"/>
                                <a:ext cx="316" cy="6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-21.6pt;margin-top:0;width:462.25pt;height:100.8pt;z-index:251657728;mso-wrap-distance-left:36pt;mso-wrap-distance-top:36pt;mso-wrap-distance-right:36pt;mso-wrap-distance-bottom:36pt;mso-position-horizontal-relative:margin;mso-position-vertical-relative:margin" coordorigin="1267,2160" coordsize="9101,2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" o:allowincell="f">
                <v:roundrect id="AutoShape 3" o:spid="_x0000_s1027" style="position:absolute;left:172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paFsMA&#10;AADaAAAADwAAAGRycy9kb3ducmV2LnhtbESPS4vCQBCE74L/YWhhb+tEwQdZRwmi4OLJB4K33kxv&#10;kjXTEzNjjP/eERY8FlX1FTVbtKYUDdWusKxg0I9AEKdWF5wpOB7Wn1MQziNrLC2Tggc5WMy7nRnG&#10;2t55R83eZyJA2MWoIPe+iqV0aU4GXd9WxMH7tbVBH2SdSV3jPcBNKYdRNJYGCw4LOVa0zCm97G9G&#10;wXYyipLV6XY5O/vXbK/Jxv18W6U+em3yBcJT69/h//ZGKxjC60q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paFsMAAADaAAAADwAAAAAAAAAAAAAAAACYAgAAZHJzL2Rv&#10;d25yZXYueG1sUEsFBgAAAAAEAAQA9QAAAIgDAAAAAA==&#10;" fillcolor="#969696" strokecolor="#969696" strokeweight="6pt"/>
                <v:roundrect id="AutoShape 4" o:spid="_x0000_s1028" style="position:absolute;left:244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b/jcMA&#10;AADaAAAADwAAAGRycy9kb3ducmV2LnhtbESPT2vCQBTE74LfYXkFb7ppxT9EVwnSguJJLQVvz+xr&#10;kpp9m2bXGL+9Kwgeh5n5DTNftqYUDdWusKzgfRCBIE6tLjhT8H346k9BOI+ssbRMCm7kYLnoduYY&#10;a3vlHTV7n4kAYRejgtz7KpbSpTkZdANbEQfv19YGfZB1JnWN1wA3pfyIorE0WHBYyLGiVU7peX8x&#10;CraTUZR8/lzOR2f/mu1/snanjVWq99YmMxCeWv8KP9trrWAIjyvhBs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b/jcMAAADaAAAADwAAAAAAAAAAAAAAAACYAgAAZHJzL2Rv&#10;d25yZXYueG1sUEsFBgAAAAAEAAQA9QAAAIgDAAAAAA==&#10;" fillcolor="#969696" strokecolor="#969696" strokeweight="6pt"/>
                <v:roundrect id="AutoShape 5" o:spid="_x0000_s1029" style="position:absolute;left:316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9n+cMA&#10;AADaAAAADwAAAGRycy9kb3ducmV2LnhtbESPT2vCQBTE74LfYXkFb7pp8R/RVYK0oHhSS8HbM/ua&#10;pGbfptk1xm/vCoLHYWZ+w8yXrSlFQ7UrLCt4H0QgiFOrC84UfB+++lMQziNrLC2Tghs5WC66nTnG&#10;2l55R83eZyJA2MWoIPe+iqV0aU4G3cBWxMH7tbVBH2SdSV3jNcBNKT+iaCwNFhwWcqxolVN63l+M&#10;gu1kFCWfP5fz0dm/ZvufrN1pY5XqvbXJDISn1r/Cz/ZaKxjC40q4A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M9n+cMAAADaAAAADwAAAAAAAAAAAAAAAACYAgAAZHJzL2Rv&#10;d25yZXYueG1sUEsFBgAAAAAEAAQA9QAAAIgDAAAAAA==&#10;" fillcolor="#969696" strokecolor="#969696" strokeweight="6pt"/>
                <v:roundrect id="AutoShape 6" o:spid="_x0000_s1030" style="position:absolute;left:388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PCYsQA&#10;AADaAAAADwAAAGRycy9kb3ducmV2LnhtbESPQWvCQBSE7wX/w/KE3pqNBdsSs0qQCpac1FLo7Zl9&#10;JtHs25hdk/Tfu4VCj8PMfMOkq9E0oqfO1ZYVzKIYBHFhdc2lgs/D5ukNhPPIGhvLpOCHHKyWk4cU&#10;E20H3lG/96UIEHYJKqi8bxMpXVGRQRfZljh4J9sZ9EF2pdQdDgFuGvkcxy/SYM1hocKW1hUVl/3N&#10;KMhf53H2/nW7fDt77vNrtnXHD6vU43TMFiA8jf4//NfeagVz+L0Sbo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DwmLEAAAA2gAAAA8AAAAAAAAAAAAAAAAAmAIAAGRycy9k&#10;b3ducmV2LnhtbFBLBQYAAAAABAAEAPUAAACJAwAAAAA=&#10;" fillcolor="#969696" strokecolor="#969696" strokeweight="6pt"/>
                <v:roundrect id="AutoShape 7" o:spid="_x0000_s1031" style="position:absolute;left:460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FcFcMA&#10;AADaAAAADwAAAGRycy9kb3ducmV2LnhtbESPT4vCMBTE74LfIbyFvWm6wqpUoxRxQfHkHxb29mye&#10;bbV56Tax1m9vBMHjMDO/Yabz1pSiodoVlhV89SMQxKnVBWcKDvuf3hiE88gaS8uk4E4O5rNuZ4qx&#10;tjfeUrPzmQgQdjEqyL2vYildmpNB17cVcfBOtjbog6wzqWu8Bbgp5SCKhtJgwWEhx4oWOaWX3dUo&#10;2Iy+o2T5e738OXtuNv/Jyh3XVqnPjzaZgPDU+nf41V5pBUN4Xgk3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1FcFcMAAADaAAAADwAAAAAAAAAAAAAAAACYAgAAZHJzL2Rv&#10;d25yZXYueG1sUEsFBgAAAAAEAAQA9QAAAIgDAAAAAA==&#10;" fillcolor="#969696" strokecolor="#969696" strokeweight="6pt"/>
                <v:roundrect id="AutoShape 8" o:spid="_x0000_s1032" style="position:absolute;left:532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35jsMA&#10;AADaAAAADwAAAGRycy9kb3ducmV2LnhtbESPT4vCMBTE74LfITzBm6YKrtI1ShEXXDz5B8Hb2+Zt&#10;27V56Tax1m9vBMHjMDO/YebL1pSiodoVlhWMhhEI4tTqgjMFx8PXYAbCeWSNpWVScCcHy0W3M8dY&#10;2xvvqNn7TAQIuxgV5N5XsZQuzcmgG9qKOHi/tjbog6wzqWu8Bbgp5TiKPqTBgsNCjhWtckov+6tR&#10;sJ1OomR9ul7Ozv412/9k436+rVL9Xpt8gvDU+nf41d5oBVN4Xgk3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35jsMAAADaAAAADwAAAAAAAAAAAAAAAACYAgAAZHJzL2Rv&#10;d25yZXYueG1sUEsFBgAAAAAEAAQA9QAAAIgDAAAAAA==&#10;" fillcolor="#969696" strokecolor="#969696" strokeweight="6pt"/>
                <v:roundrect id="AutoShape 9" o:spid="_x0000_s1033" style="position:absolute;left:604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Jt/MAA&#10;AADaAAAADwAAAGRycy9kb3ducmV2LnhtbERPTYvCMBC9C/sfwgjetqkLuks1SllWUDypi+BtbMa2&#10;2kxqE2v99+YgeHy87+m8M5VoqXGlZQXDKAZBnFldcq7gf7f4/AHhPLLGyjIpeJCD+eyjN8VE2ztv&#10;qN36XIQQdgkqKLyvEyldVpBBF9maOHAn2xj0ATa51A3eQ7ip5Fccj6XBkkNDgTX9FpRdtjejYP09&#10;itO//e1ycPbcrq/p0h1XVqlBv0snIDx1/i1+uZdaQdgaroQbIG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YJt/MAAAADaAAAADwAAAAAAAAAAAAAAAACYAgAAZHJzL2Rvd25y&#10;ZXYueG1sUEsFBgAAAAAEAAQA9QAAAIUDAAAAAA==&#10;" fillcolor="#969696" strokecolor="#969696" strokeweight="6pt"/>
                <v:roundrect id="AutoShape 10" o:spid="_x0000_s1034" style="position:absolute;left:676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7IZ8MA&#10;AADaAAAADwAAAGRycy9kb3ducmV2LnhtbESPT2vCQBTE74LfYXkFb7ppwX/RVYK0oHhSS8HbM/ua&#10;pGbfptk1xm/vCoLHYWZ+w8yXrSlFQ7UrLCt4H0QgiFOrC84UfB+++hMQziNrLC2Tghs5WC66nTnG&#10;2l55R83eZyJA2MWoIPe+iqV0aU4G3cBWxMH7tbVBH2SdSV3jNcBNKT+iaCQNFhwWcqxolVN63l+M&#10;gu14GCWfP5fz0dm/ZvufrN1pY5XqvbXJDISn1r/Cz/ZaK5jC40q4A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7IZ8MAAADaAAAADwAAAAAAAAAAAAAAAACYAgAAZHJzL2Rv&#10;d25yZXYueG1sUEsFBgAAAAAEAAQA9QAAAIgDAAAAAA==&#10;" fillcolor="#969696" strokecolor="#969696" strokeweight="6pt"/>
                <v:roundrect id="AutoShape 11" o:spid="_x0000_s1035" style="position:absolute;left:748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aLLMQA&#10;AADbAAAADwAAAGRycy9kb3ducmV2LnhtbESPQWvCQBCF70L/wzKCt7qxYFuiq4TSgsWTWgRvY3ZM&#10;otnZNLvG9N93DoK3Gd6b976ZL3tXq47aUHk2MBknoIhzbysuDPzsvp7fQYWIbLH2TAb+KMBy8TSY&#10;Y2r9jTfUbWOhJIRDigbKGJtU65CX5DCMfUMs2sm3DqOsbaFtizcJd7V+SZJX7bBiaSixoY+S8sv2&#10;6gys36ZJ9rm/Xg7Bn7v1b7YKx29vzGjYZzNQkfr4MN+vV1bwhV5+kQH0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2iyzEAAAA2wAAAA8AAAAAAAAAAAAAAAAAmAIAAGRycy9k&#10;b3ducmV2LnhtbFBLBQYAAAAABAAEAPUAAACJAwAAAAA=&#10;" fillcolor="#969696" strokecolor="#969696" strokeweight="6pt"/>
                <v:roundrect id="AutoShape 12" o:spid="_x0000_s1036" style="position:absolute;left:820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out8EA&#10;AADbAAAADwAAAGRycy9kb3ducmV2LnhtbERPS4vCMBC+C/6HMIK3NVXwQdcoRRQUT6sieJttZtuu&#10;zaQ2sdZ/vxEWvM3H95z5sjWlaKh2hWUFw0EEgji1uuBMwem4+ZiBcB5ZY2mZFDzJwXLR7cwx1vbB&#10;X9QcfCZCCLsYFeTeV7GULs3JoBvYijhwP7Y26AOsM6lrfIRwU8pRFE2kwYJDQ44VrXJKr4e7UbCf&#10;jqNkfb5fL87+NvtbsnXfO6tUv9cmnyA8tf4t/ndvdZg/hNcv4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6LrfBAAAA2wAAAA8AAAAAAAAAAAAAAAAAmAIAAGRycy9kb3du&#10;cmV2LnhtbFBLBQYAAAAABAAEAPUAAACGAwAAAAA=&#10;" fillcolor="#969696" strokecolor="#969696" strokeweight="6pt"/>
                <v:roundrect id="AutoShape 13" o:spid="_x0000_s1037" style="position:absolute;left:892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iwwMEA&#10;AADbAAAADwAAAGRycy9kb3ducmV2LnhtbERPS4vCMBC+C/6HMMLe1lTBB12jFFFw8eQDwdtsM9t2&#10;bSa1ibX+eyMseJuP7zmzRWtK0VDtCssKBv0IBHFqdcGZguNh/TkF4TyyxtIyKXiQg8W825lhrO2d&#10;d9TsfSZCCLsYFeTeV7GULs3JoOvbijhwv7Y26AOsM6lrvIdwU8phFI2lwYJDQ44VLXNKL/ubUbCd&#10;jKJkdbpdzs7+NdtrsnE/31apj16bfIHw1Pq3+N+90WH+EF6/h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6osMDBAAAA2wAAAA8AAAAAAAAAAAAAAAAAmAIAAGRycy9kb3du&#10;cmV2LnhtbFBLBQYAAAAABAAEAPUAAACGAwAAAAA=&#10;" fillcolor="#969696" strokecolor="#969696" strokeweight="6pt"/>
                <v:roundrect id="AutoShape 14" o:spid="_x0000_s1038" style="position:absolute;left:964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QVW8IA&#10;AADbAAAADwAAAGRycy9kb3ducmV2LnhtbERPS2vCQBC+C/6HZQredNOKD6KrBGlB8aSWgrcxO01S&#10;s7Npdo3x37uC4G0+vufMl60pRUO1KywreB9EIIhTqwvOFHwfvvpTEM4jaywtk4IbOVguup05xtpe&#10;eUfN3mcihLCLUUHufRVL6dKcDLqBrYgD92trgz7AOpO6xmsIN6X8iKKxNFhwaMixolVO6Xl/MQq2&#10;k1GUfP5czkdn/5rtf7J2p41VqvfWJjMQnlr/Ej/dax3mD+HxSzhAL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5BVbwgAAANsAAAAPAAAAAAAAAAAAAAAAAJgCAABkcnMvZG93&#10;bnJldi54bWxQSwUGAAAAAAQABAD1AAAAhwMAAAAA&#10;" fillcolor="#969696" strokecolor="#969696" strokeweight="6pt"/>
                <v:roundrect id="AutoShape 15" o:spid="_x0000_s1039" style="position:absolute;left:172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2NL8IA&#10;AADbAAAADwAAAGRycy9kb3ducmV2LnhtbERPS2vCQBC+C/6HZQredNPii+gqQVpQPKml4G3MTpPU&#10;7GyaXWP8964geJuP7znzZWtK0VDtCssK3gcRCOLU6oIzBd+Hr/4UhPPIGkvLpOBGDpaLbmeOsbZX&#10;3lGz95kIIexiVJB7X8VSujQng25gK+LA/draoA+wzqSu8RrCTSk/omgsDRYcGnKsaJVTet5fjILt&#10;ZBQlnz+X89HZv2b7n6zdaWOV6r21yQyEp9a/xE/3Wof5Q3j8Eg6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DY0vwgAAANsAAAAPAAAAAAAAAAAAAAAAAJgCAABkcnMvZG93&#10;bnJldi54bWxQSwUGAAAAAAQABAD1AAAAhwMAAAAA&#10;" fillcolor="#969696" strokecolor="#969696" strokeweight="6pt"/>
                <v:roundrect id="AutoShape 16" o:spid="_x0000_s1040" style="position:absolute;left:244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EotMEA&#10;AADbAAAADwAAAGRycy9kb3ducmV2LnhtbERPS4vCMBC+C/6HMII3TRV80DVKERcUT6sieJttZtuu&#10;zaTbxFr//UYQvM3H95zFqjWlaKh2hWUFo2EEgji1uuBMwen4OZiDcB5ZY2mZFDzIwWrZ7Sww1vbO&#10;X9QcfCZCCLsYFeTeV7GULs3JoBvaijhwP7Y26AOsM6lrvIdwU8pxFE2lwYJDQ44VrXNKr4ebUbCf&#10;TaJkc75dL87+Nvu/ZOu+d1apfq9NPkB4av1b/HJvdZg/gecv4Q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BKLTBAAAA2wAAAA8AAAAAAAAAAAAAAAAAmAIAAGRycy9kb3du&#10;cmV2LnhtbFBLBQYAAAAABAAEAPUAAACGAwAAAAA=&#10;" fillcolor="#969696" strokecolor="#969696" strokeweight="6pt"/>
                <v:roundrect id="AutoShape 17" o:spid="_x0000_s1041" style="position:absolute;left:316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O2w8EA&#10;AADbAAAADwAAAGRycy9kb3ducmV2LnhtbERPTYvCMBC9C/6HMII3TRV0pWuUIgqKp1URvM02s23X&#10;ZlKbWOu/3ywI3ubxPme+bE0pGqpdYVnBaBiBIE6tLjhTcDpuBjMQziNrLC2Tgic5WC66nTnG2j74&#10;i5qDz0QIYRejgtz7KpbSpTkZdENbEQfux9YGfYB1JnWNjxBuSjmOoqk0WHBoyLGiVU7p9XA3CvYf&#10;kyhZn+/Xi7O/zf6WbN33zirV77XJJwhPrX+LX+6tDvOn8P9LOEA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TtsPBAAAA2wAAAA8AAAAAAAAAAAAAAAAAmAIAAGRycy9kb3du&#10;cmV2LnhtbFBLBQYAAAAABAAEAPUAAACGAwAAAAA=&#10;" fillcolor="#969696" strokecolor="#969696" strokeweight="6pt"/>
                <v:roundrect id="AutoShape 18" o:spid="_x0000_s1042" style="position:absolute;left:388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8TWMEA&#10;AADbAAAADwAAAGRycy9kb3ducmV2LnhtbERPS4vCMBC+C/6HMII3TRVcpWuUIi64ePKB4G22mW27&#10;NpNuE2v990YQvM3H95z5sjWlaKh2hWUFo2EEgji1uuBMwfHwNZiBcB5ZY2mZFNzJwXLR7cwx1vbG&#10;O2r2PhMhhF2MCnLvq1hKl+Zk0A1tRRy4X1sb9AHWmdQ13kK4KeU4ij6kwYJDQ44VrXJKL/urUbCd&#10;TqJkfbpezs7+Ndv/ZON+vq1S/V6bfILw1Pq3+OXe6DB/Cs9fwg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7fE1jBAAAA2wAAAA8AAAAAAAAAAAAAAAAAmAIAAGRycy9kb3du&#10;cmV2LnhtbFBLBQYAAAAABAAEAPUAAACGAwAAAAA=&#10;" fillcolor="#969696" strokecolor="#969696" strokeweight="6pt"/>
                <v:roundrect id="AutoShape 19" o:spid="_x0000_s1043" style="position:absolute;left:460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CHKsQA&#10;AADbAAAADwAAAGRycy9kb3ducmV2LnhtbESPQWvCQBCF70L/wzKCt7qxYFuiq4TSgsWTWgRvY3ZM&#10;otnZNLvG9N93DoK3Gd6b976ZL3tXq47aUHk2MBknoIhzbysuDPzsvp7fQYWIbLH2TAb+KMBy8TSY&#10;Y2r9jTfUbWOhJIRDigbKGJtU65CX5DCMfUMs2sm3DqOsbaFtizcJd7V+SZJX7bBiaSixoY+S8sv2&#10;6gys36ZJ9rm/Xg7Bn7v1b7YKx29vzGjYZzNQkfr4MN+vV1bwBVZ+kQH0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AhyrEAAAA2wAAAA8AAAAAAAAAAAAAAAAAmAIAAGRycy9k&#10;b3ducmV2LnhtbFBLBQYAAAAABAAEAPUAAACJAwAAAAA=&#10;" fillcolor="#969696" strokecolor="#969696" strokeweight="6pt"/>
                <v:roundrect id="AutoShape 20" o:spid="_x0000_s1044" style="position:absolute;left:532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wiscIA&#10;AADbAAAADwAAAGRycy9kb3ducmV2LnhtbERPS2vCQBC+C/6HZQredNOCr+gqQVpQPKml4G3MTpPU&#10;7GyaXWP8964geJuP7znzZWtK0VDtCssK3gcRCOLU6oIzBd+Hr/4EhPPIGkvLpOBGDpaLbmeOsbZX&#10;3lGz95kIIexiVJB7X8VSujQng25gK+LA/draoA+wzqSu8RrCTSk/omgkDRYcGnKsaJVTet5fjILt&#10;eBglnz+X89HZv2b7n6zdaWOV6r21yQyEp9a/xE/3Wof5U3j8Eg6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DCKxwgAAANsAAAAPAAAAAAAAAAAAAAAAAJgCAABkcnMvZG93&#10;bnJldi54bWxQSwUGAAAAAAQABAD1AAAAhwMAAAAA&#10;" fillcolor="#969696" strokecolor="#969696" strokeweight="6pt"/>
                <v:roundrect id="AutoShape 21" o:spid="_x0000_s1045" style="position:absolute;left:604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pBkcIA&#10;AADbAAAADwAAAGRycy9kb3ducmV2LnhtbERPy2rCQBTdF/yH4QrdNZMKtRIdJZQKSlZNi9Ddbeaa&#10;pGbuxMzk4d87i0KXh/Pe7CbTiIE6V1tW8BzFIIgLq2suFXx97p9WIJxH1thYJgU3crDbzh42mGg7&#10;8gcNuS9FCGGXoILK+zaR0hUVGXSRbYkDd7adQR9gV0rd4RjCTSMXcbyUBmsODRW29FZRccl7oyB7&#10;fYnT91N/+Xb2d8iu6cH9HK1Sj/MpXYPwNPl/8Z/7oBUswvrwJfwAu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WkGRwgAAANsAAAAPAAAAAAAAAAAAAAAAAJgCAABkcnMvZG93&#10;bnJldi54bWxQSwUGAAAAAAQABAD1AAAAhwMAAAAA&#10;" fillcolor="#969696" strokecolor="#969696" strokeweight="6pt"/>
                <v:roundrect id="AutoShape 22" o:spid="_x0000_s1046" style="position:absolute;left:676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bkCsMA&#10;AADbAAAADwAAAGRycy9kb3ducmV2LnhtbESPQYvCMBSE7wv+h/AEb5oq6Eo1SpEVFE+6i+Dt2Tzb&#10;avPSbWKt/94sCHscZuYbZr5sTSkaql1hWcFwEIEgTq0uOFPw873uT0E4j6yxtEwKnuRgueh8zDHW&#10;9sF7ag4+EwHCLkYFufdVLKVLczLoBrYiDt7F1gZ9kHUmdY2PADelHEXRRBosOCzkWNEqp/R2uBsF&#10;u89xlHwd77eTs9dm95ts3Hlrlep122QGwlPr/8Pv9kYrGA3h7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BbkCsMAAADbAAAADwAAAAAAAAAAAAAAAACYAgAAZHJzL2Rv&#10;d25yZXYueG1sUEsFBgAAAAAEAAQA9QAAAIgDAAAAAA==&#10;" fillcolor="#969696" strokecolor="#969696" strokeweight="6pt"/>
                <v:roundrect id="AutoShape 23" o:spid="_x0000_s1047" style="position:absolute;left:748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R6fcUA&#10;AADbAAAADwAAAGRycy9kb3ducmV2LnhtbESPQWvCQBSE70L/w/KE3pqNgWqJriEUCxZP1VLo7Zl9&#10;TdJk38bsGuO/7woFj8PMfMOsstG0YqDe1ZYVzKIYBHFhdc2lgs/D29MLCOeRNbaWScGVHGTrh8kK&#10;U20v/EHD3pciQNilqKDyvkuldEVFBl1kO+Lg/djeoA+yL6Xu8RLgppVJHM+lwZrDQoUdvVZUNPuz&#10;UbBbPMf55uvcfDv7O+xO+dYd361Sj9MxX4LwNPp7+L+91QqSBG5fwg+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xHp9xQAAANsAAAAPAAAAAAAAAAAAAAAAAJgCAABkcnMv&#10;ZG93bnJldi54bWxQSwUGAAAAAAQABAD1AAAAigMAAAAA&#10;" fillcolor="#969696" strokecolor="#969696" strokeweight="6pt"/>
                <v:roundrect id="AutoShape 24" o:spid="_x0000_s1048" style="position:absolute;left:820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jf5sUA&#10;AADbAAAADwAAAGRycy9kb3ducmV2LnhtbESPQWvCQBSE70L/w/IKvTUbU1oldZVQWrB40org7Zl9&#10;TaLZt2l2E+O/d4WCx2FmvmFmi8HUoqfWVZYVjKMYBHFudcWFgu3P1/MUhPPIGmvLpOBCDhbzh9EM&#10;U23PvKZ+4wsRIOxSVFB636RSurwkgy6yDXHwfm1r0AfZFlK3eA5wU8skjt+kwYrDQokNfZSUnzad&#10;UbCavMbZ56477Z099qu/bOkO31app8chewfhafD38H97qRUkL3D7En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iN/mxQAAANsAAAAPAAAAAAAAAAAAAAAAAJgCAABkcnMv&#10;ZG93bnJldi54bWxQSwUGAAAAAAQABAD1AAAAigMAAAAA&#10;" fillcolor="#969696" strokecolor="#969696" strokeweight="6pt"/>
                <v:roundrect id="AutoShape 25" o:spid="_x0000_s1049" style="position:absolute;left:892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FHksUA&#10;AADbAAAADwAAAGRycy9kb3ducmV2LnhtbESPQWvCQBSE70L/w/IKvTUbQ1sldZVQWrB40org7Zl9&#10;TaLZt2l2E+O/d4WCx2FmvmFmi8HUoqfWVZYVjKMYBHFudcWFgu3P1/MUhPPIGmvLpOBCDhbzh9EM&#10;U23PvKZ+4wsRIOxSVFB636RSurwkgy6yDXHwfm1r0AfZFlK3eA5wU8skjt+kwYrDQokNfZSUnzad&#10;UbCavMbZ56477Z099qu/bOkO31app8chewfhafD38H97qRUkL3D7En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YUeSxQAAANsAAAAPAAAAAAAAAAAAAAAAAJgCAABkcnMv&#10;ZG93bnJldi54bWxQSwUGAAAAAAQABAD1AAAAigMAAAAA&#10;" fillcolor="#969696" strokecolor="#969696" strokeweight="6pt"/>
                <v:roundrect id="AutoShape 26" o:spid="_x0000_s1050" style="position:absolute;left:964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3iCcQA&#10;AADbAAAADwAAAGRycy9kb3ducmV2LnhtbESPT4vCMBTE74LfITxhb5qu4LpUoxRRcPHkHxa8PZtn&#10;27V5qU2s3W9vBMHjMDO/Yabz1pSiodoVlhV8DiIQxKnVBWcKDvtV/xuE88gaS8uk4J8czGfdzhRj&#10;be+8pWbnMxEg7GJUkHtfxVK6NCeDbmAr4uCdbW3QB1lnUtd4D3BTymEUfUmDBYeFHCta5JRedjej&#10;YDMeRcny93Y5OvvXbK7J2p1+rFIfvTaZgPDU+nf41V5rBcMRPL+EH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t4gnEAAAA2wAAAA8AAAAAAAAAAAAAAAAAmAIAAGRycy9k&#10;b3ducmV2LnhtbFBLBQYAAAAABAAEAPUAAACJAwAAAAA=&#10;" fillcolor="#969696" strokecolor="#969696" strokeweight="6pt"/>
                <v:group id="Group 27" o:spid="_x0000_s1051" style="position:absolute;left:1267;top:2227;width:9101;height:1880" coordorigin="1296,2592" coordsize="9648,18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2" type="#_x0000_t202" style="position:absolute;left:1584;top:2592;width:9360;height:1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gmdcIA&#10;AADbAAAADwAAAGRycy9kb3ducmV2LnhtbESPQYvCMBSE74L/ITzBi9hUD7pWoywrLrtHXfH8bJ5t&#10;tXmpTdTqrzcLgsdhZr5hZovGlOJKtSssKxhEMQji1OqCMwXbv1X/A4TzyBpLy6TgTg4W83Zrhom2&#10;N17TdeMzESDsElSQe18lUro0J4MushVx8A62NuiDrDOpa7wFuCnlMI5H0mDBYSHHir5ySk+bi1Gw&#10;OxFN7PrxOMsMv31vOf4tjnulup3mcwrCU+Pf4Vf7RysYjuH/S/gBcv4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mCZ1wgAAANsAAAAPAAAAAAAAAAAAAAAAAJgCAABkcnMvZG93&#10;bnJldi54bWxQSwUGAAAAAAQABAD1AAAAhwMAAAAA&#10;" strokeweight="3pt">
                    <v:textbox>
                      <w:txbxContent>
                        <w:p w:rsidR="000C346E" w:rsidRPr="00F66368" w:rsidRDefault="000C346E" w:rsidP="00B7053D">
                          <w:pPr>
                            <w:pStyle w:val="BodyText"/>
                            <w:rPr>
                              <w:b/>
                              <w:i/>
                              <w:iCs/>
                            </w:rPr>
                          </w:pPr>
                          <w:r w:rsidRPr="00F66368">
                            <w:rPr>
                              <w:b/>
                              <w:i/>
                              <w:iCs/>
                            </w:rPr>
                            <w:t>Digital Design and Computer Architecture</w:t>
                          </w:r>
                        </w:p>
                        <w:p w:rsidR="000C346E" w:rsidRDefault="000C346E"/>
                        <w:p w:rsidR="004E3346" w:rsidRDefault="004E3346">
                          <w:bookmarkStart w:id="1" w:name="_GoBack"/>
                          <w:bookmarkEnd w:id="1"/>
                        </w:p>
                        <w:p w:rsidR="000C346E" w:rsidRDefault="000C346E"/>
                        <w:p w:rsidR="000C346E" w:rsidRDefault="000C346E" w:rsidP="001B685A">
                          <w:pPr>
                            <w:pStyle w:val="Heading1"/>
                            <w:tabs>
                              <w:tab w:val="left" w:pos="720"/>
                              <w:tab w:val="right" w:pos="7920"/>
                            </w:tabs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Lab 4: Thunderbird Turn Signal</w:t>
                          </w:r>
                        </w:p>
                      </w:txbxContent>
                    </v:textbox>
                  </v:shape>
                  <v:group id="Group 29" o:spid="_x0000_s1053" style="position:absolute;left:1296;top:3312;width:576;height:432" coordorigin="1008,2160" coordsize="949,9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shape id="AutoShape 30" o:spid="_x0000_s1054" style="position:absolute;left:1008;top:2160;width:949;height:949;rotation: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KWsMA&#10;AADbAAAADwAAAGRycy9kb3ducmV2LnhtbESPQWvCQBSE7wX/w/IEL0U3Whpsmo0EqeBJNC2eH9nX&#10;JDT7NmS3uv57tyD0OMx8M0y+CaYXFxpdZ1nBcpGAIK6t7rhR8PW5m69BOI+ssbdMCm7kYFNMnnLM&#10;tL3yiS6Vb0QsYZehgtb7IZPS1S0ZdAs7EEfv244GfZRjI/WI11huerlKklQa7DgutDjQtqX6p/o1&#10;ClYfVXkI6fo4HM8vz+XtNYRTGpSaTUP5DsJT8P/hB73XkXuDvy/xB8j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KWsMAAADbAAAADwAAAAAAAAAAAAAAAACYAgAAZHJzL2Rv&#10;d25yZXYueG1sUEsFBgAAAAAEAAQA9QAAAIgDAAAAAA==&#10;" path="m5400,10800v,-2983,2417,-5400,5400,-5400c13782,5399,16199,7817,16200,10799r5400,1c21600,4835,16764,,10800,,4835,,,4835,,10800r5400,xe" fillcolor="black">
                      <v:stroke joinstyle="miter"/>
                      <v:path o:connecttype="custom" o:connectlocs="475,0;119,475;475,237;830,475" o:connectangles="0,0,0,0" textboxrect="0,0,21600,7716"/>
                    </v:shape>
                    <v:rect id="Rectangle 31" o:spid="_x0000_s1055" style="position:absolute;left:1477;top:2304;width:316;height: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0LjsMA&#10;AADbAAAADwAAAGRycy9kb3ducmV2LnhtbERP3WrCMBS+F/YO4Qx2I5qqMLbOVOaGqOAuVvcAh+as&#10;PzYnXRJtffvlQvDy4/tfrgbTigs5X1tWMJsmIIgLq2suFfwcN5MXED4ga2wtk4IreVhlD6Mlptr2&#10;/E2XPJQihrBPUUEVQpdK6YuKDPqp7Ygj92udwRChK6V22Mdw08p5kjxLgzXHhgo7+qioOOVno2Df&#10;7M/9pzu5bj0/NOZv/LXbDq9KPT0O728gAg3hLr65d1rBIq6PX+IPk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0LjsMAAADbAAAADwAAAAAAAAAAAAAAAACYAgAAZHJzL2Rv&#10;d25yZXYueG1sUEsFBgAAAAAEAAQA9QAAAIgDAAAAAA==&#10;" fillcolor="black" stroked="f" strokeweight=".25pt"/>
                  </v:group>
                </v:group>
                <w10:wrap type="square" anchorx="margin" anchory="margin"/>
                <w10:anchorlock/>
              </v:group>
            </w:pict>
          </mc:Fallback>
        </mc:AlternateContent>
      </w:r>
      <w:r w:rsidR="005A49A8">
        <w:t>Introduction</w:t>
      </w:r>
    </w:p>
    <w:p w:rsidR="005A49A8" w:rsidRDefault="005A49A8">
      <w:pPr>
        <w:pStyle w:val="Body"/>
      </w:pPr>
      <w:r>
        <w:t xml:space="preserve">In this lab, you will design a finite state machine </w:t>
      </w:r>
      <w:r w:rsidR="00AF7521">
        <w:t xml:space="preserve">in </w:t>
      </w:r>
      <w:r w:rsidR="00A90782">
        <w:t>System</w:t>
      </w:r>
      <w:r w:rsidR="00AF7521">
        <w:t xml:space="preserve">Verilog </w:t>
      </w:r>
      <w:r>
        <w:t>to control the taillights of a 1965 Ford Thunderbird</w:t>
      </w:r>
      <w:r>
        <w:rPr>
          <w:rStyle w:val="FootnoteReference"/>
        </w:rPr>
        <w:footnoteReference w:id="1"/>
      </w:r>
      <w:r>
        <w:t>.  There are three lights on each side that operate in sequence to indicate the direction of a turn.  Figure 1 shows the tail lights and Figure 2 shows the flashing sequence for (a) left turns and (b) right turns.</w:t>
      </w:r>
    </w:p>
    <w:p w:rsidR="005A49A8" w:rsidRDefault="005A49A8">
      <w:pPr>
        <w:pStyle w:val="Body"/>
        <w:jc w:val="center"/>
      </w:pPr>
      <w:r>
        <w:rPr>
          <w:noProof/>
        </w:rPr>
        <w:object w:dxaOrig="6325" w:dyaOrig="47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25pt;height:162.75pt" o:ole="" fillcolor="window">
            <v:imagedata r:id="rId8" o:title=""/>
          </v:shape>
          <o:OLEObject Type="Embed" ProgID="Visio.Drawing.6" ShapeID="_x0000_i1025" DrawAspect="Content" ObjectID="_1405740461" r:id="rId9"/>
        </w:object>
      </w:r>
    </w:p>
    <w:p w:rsidR="005A49A8" w:rsidRDefault="005A49A8">
      <w:pPr>
        <w:pStyle w:val="Body"/>
        <w:jc w:val="center"/>
        <w:rPr>
          <w:b/>
          <w:bCs/>
        </w:rPr>
      </w:pPr>
      <w:r w:rsidRPr="00B7053D">
        <w:rPr>
          <w:b/>
          <w:bCs/>
          <w:color w:val="0000FF"/>
        </w:rPr>
        <w:t>Figure 1</w:t>
      </w:r>
      <w:r w:rsidR="00B7053D">
        <w:rPr>
          <w:b/>
          <w:bCs/>
          <w:color w:val="0000FF"/>
        </w:rPr>
        <w:t>.</w:t>
      </w:r>
      <w:r w:rsidRPr="00B7053D">
        <w:rPr>
          <w:b/>
          <w:bCs/>
        </w:rPr>
        <w:t xml:space="preserve"> Thunderbird Tail Lights</w:t>
      </w:r>
    </w:p>
    <w:p w:rsidR="00B7053D" w:rsidRPr="00B7053D" w:rsidRDefault="00B7053D">
      <w:pPr>
        <w:pStyle w:val="Body"/>
        <w:jc w:val="center"/>
        <w:rPr>
          <w:b/>
          <w:bCs/>
        </w:rPr>
      </w:pPr>
    </w:p>
    <w:p w:rsidR="005A49A8" w:rsidRDefault="005A49A8">
      <w:pPr>
        <w:pStyle w:val="Body"/>
        <w:jc w:val="center"/>
      </w:pPr>
      <w:r>
        <w:object w:dxaOrig="6173" w:dyaOrig="4745">
          <v:shape id="_x0000_i1026" type="#_x0000_t75" style="width:194.25pt;height:149.25pt" o:ole="" fillcolor="window">
            <v:imagedata r:id="rId10" o:title=""/>
          </v:shape>
          <o:OLEObject Type="Embed" ProgID="Visio.Drawing.6" ShapeID="_x0000_i1026" DrawAspect="Content" ObjectID="_1405740462" r:id="rId11"/>
        </w:object>
      </w:r>
    </w:p>
    <w:p w:rsidR="005A49A8" w:rsidRPr="00B7053D" w:rsidRDefault="005A49A8">
      <w:pPr>
        <w:pStyle w:val="Body"/>
        <w:jc w:val="center"/>
        <w:rPr>
          <w:b/>
          <w:bCs/>
        </w:rPr>
      </w:pPr>
      <w:r w:rsidRPr="00B7053D">
        <w:rPr>
          <w:b/>
          <w:bCs/>
          <w:color w:val="0000FF"/>
        </w:rPr>
        <w:t>Figure 2</w:t>
      </w:r>
      <w:r w:rsidR="00B7053D">
        <w:rPr>
          <w:b/>
          <w:bCs/>
          <w:color w:val="0000FF"/>
        </w:rPr>
        <w:t>.</w:t>
      </w:r>
      <w:r w:rsidRPr="00B7053D">
        <w:rPr>
          <w:b/>
          <w:bCs/>
        </w:rPr>
        <w:t xml:space="preserve"> Flashing Sequence (shaded lights are illuminated)</w:t>
      </w:r>
    </w:p>
    <w:p w:rsidR="005A49A8" w:rsidRDefault="005A49A8">
      <w:pPr>
        <w:pStyle w:val="Body"/>
      </w:pPr>
      <w:r>
        <w:lastRenderedPageBreak/>
        <w:t xml:space="preserve">This lab is divided into four parts: design, </w:t>
      </w:r>
      <w:r w:rsidR="00A90782">
        <w:t>System</w:t>
      </w:r>
      <w:r w:rsidR="005F7FEA">
        <w:t>V</w:t>
      </w:r>
      <w:r>
        <w:t>erilog entry, simulation, and implementation.  If you follow the steps of FSM design carefully and ask questions at the beginning if a part is confusing, you will save yourself a great deal of time.  As always, don’t forget to refer to the “What to Turn In” section at the end of this lab before you begin.</w:t>
      </w:r>
    </w:p>
    <w:p w:rsidR="005A49A8" w:rsidRDefault="005A49A8">
      <w:pPr>
        <w:pStyle w:val="Heading"/>
      </w:pPr>
      <w:r>
        <w:t>1) Design</w:t>
      </w:r>
    </w:p>
    <w:p w:rsidR="00A238FA" w:rsidRDefault="00FF7EE7">
      <w:pPr>
        <w:pStyle w:val="Body"/>
      </w:pPr>
      <w:r>
        <w:t xml:space="preserve">Your FSM </w:t>
      </w:r>
      <w:r w:rsidR="00A238FA">
        <w:t>should have the following module declaration:</w:t>
      </w:r>
    </w:p>
    <w:p w:rsidR="00A238FA" w:rsidRPr="00A238FA" w:rsidRDefault="00D3474E">
      <w:pPr>
        <w:pStyle w:val="Body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 w:rsidR="00A238FA" w:rsidRPr="00A238FA">
        <w:rPr>
          <w:rFonts w:ascii="Courier New" w:hAnsi="Courier New" w:cs="Courier New"/>
        </w:rPr>
        <w:t xml:space="preserve">odule </w:t>
      </w:r>
      <w:r w:rsidR="00930FEF">
        <w:rPr>
          <w:rFonts w:ascii="Courier New" w:hAnsi="Courier New" w:cs="Courier New"/>
        </w:rPr>
        <w:t>lab4_xx</w:t>
      </w:r>
      <w:r w:rsidR="00A238FA" w:rsidRPr="00A238FA">
        <w:rPr>
          <w:rFonts w:ascii="Courier New" w:hAnsi="Courier New" w:cs="Courier New"/>
        </w:rPr>
        <w:t xml:space="preserve">(input </w:t>
      </w:r>
      <w:r w:rsidR="00034E7B">
        <w:rPr>
          <w:rFonts w:ascii="Courier New" w:hAnsi="Courier New" w:cs="Courier New"/>
        </w:rPr>
        <w:t>logic</w:t>
      </w:r>
      <w:r>
        <w:rPr>
          <w:rFonts w:ascii="Courier New" w:hAnsi="Courier New" w:cs="Courier New"/>
        </w:rPr>
        <w:t xml:space="preserve"> </w:t>
      </w:r>
      <w:r w:rsidR="00A238FA" w:rsidRPr="00A238FA">
        <w:rPr>
          <w:rFonts w:ascii="Courier New" w:hAnsi="Courier New" w:cs="Courier New"/>
        </w:rPr>
        <w:t>clk,</w:t>
      </w:r>
    </w:p>
    <w:p w:rsidR="00A238FA" w:rsidRDefault="00A238FA">
      <w:pPr>
        <w:pStyle w:val="Body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 w:rsidR="00930FEF">
        <w:rPr>
          <w:rFonts w:ascii="Courier New" w:hAnsi="Courier New" w:cs="Courier New"/>
        </w:rPr>
        <w:t xml:space="preserve">    </w:t>
      </w:r>
      <w:r w:rsidR="00D3474E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 xml:space="preserve">nput </w:t>
      </w:r>
      <w:r w:rsidR="00034E7B">
        <w:rPr>
          <w:rFonts w:ascii="Courier New" w:hAnsi="Courier New" w:cs="Courier New"/>
        </w:rPr>
        <w:t>logic</w:t>
      </w:r>
      <w:r w:rsidR="00D3474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reset,</w:t>
      </w:r>
    </w:p>
    <w:p w:rsidR="00A238FA" w:rsidRDefault="00A238FA">
      <w:pPr>
        <w:pStyle w:val="Body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 w:rsidR="00930FEF">
        <w:rPr>
          <w:rFonts w:ascii="Courier New" w:hAnsi="Courier New" w:cs="Courier New"/>
        </w:rPr>
        <w:t xml:space="preserve">    </w:t>
      </w:r>
      <w:r w:rsidR="00D3474E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 xml:space="preserve">nput </w:t>
      </w:r>
      <w:r w:rsidR="00034E7B">
        <w:rPr>
          <w:rFonts w:ascii="Courier New" w:hAnsi="Courier New" w:cs="Courier New"/>
        </w:rPr>
        <w:t>logic</w:t>
      </w:r>
      <w:r w:rsidR="00D3474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left, right,</w:t>
      </w:r>
    </w:p>
    <w:p w:rsidR="00A238FA" w:rsidRPr="00A238FA" w:rsidRDefault="00A238FA">
      <w:pPr>
        <w:pStyle w:val="Body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 w:rsidR="00930FEF">
        <w:rPr>
          <w:rFonts w:ascii="Courier New" w:hAnsi="Courier New" w:cs="Courier New"/>
        </w:rPr>
        <w:t xml:space="preserve">    </w:t>
      </w:r>
      <w:r w:rsidR="00D3474E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 xml:space="preserve">utput </w:t>
      </w:r>
      <w:r w:rsidR="00034E7B">
        <w:rPr>
          <w:rFonts w:ascii="Courier New" w:hAnsi="Courier New" w:cs="Courier New"/>
        </w:rPr>
        <w:t xml:space="preserve">logic </w:t>
      </w:r>
      <w:r>
        <w:rPr>
          <w:rFonts w:ascii="Courier New" w:hAnsi="Courier New" w:cs="Courier New"/>
        </w:rPr>
        <w:t>la, lb, lc, ra, rb, rc);</w:t>
      </w:r>
    </w:p>
    <w:p w:rsidR="00755EE8" w:rsidRDefault="00B04269">
      <w:pPr>
        <w:pStyle w:val="Body"/>
      </w:pPr>
      <w:r>
        <w:t xml:space="preserve">where </w:t>
      </w:r>
      <w:r w:rsidRPr="00B04269">
        <w:rPr>
          <w:rFonts w:ascii="Courier New" w:hAnsi="Courier New" w:cs="Courier New"/>
        </w:rPr>
        <w:t>xx</w:t>
      </w:r>
      <w:r>
        <w:t xml:space="preserve"> are your initials.  </w:t>
      </w:r>
      <w:r w:rsidR="00755EE8">
        <w:t>You may assume tha</w:t>
      </w:r>
      <w:r w:rsidR="00AC5AA8">
        <w:t xml:space="preserve">t </w:t>
      </w:r>
      <w:r w:rsidR="00AC5AA8" w:rsidRPr="006D5488">
        <w:rPr>
          <w:rFonts w:ascii="Courier New" w:hAnsi="Courier New" w:cs="Courier New"/>
        </w:rPr>
        <w:t>clk</w:t>
      </w:r>
      <w:r w:rsidR="00AC5AA8">
        <w:t xml:space="preserve"> runs at the desired speed (e.g. about 1 Hz).</w:t>
      </w:r>
    </w:p>
    <w:p w:rsidR="00F07591" w:rsidRDefault="005A49A8">
      <w:pPr>
        <w:pStyle w:val="Body"/>
      </w:pPr>
      <w:r>
        <w:t xml:space="preserve">On reset, the FSM should enter a state with all lights off.  When you press </w:t>
      </w:r>
      <w:r>
        <w:rPr>
          <w:b/>
        </w:rPr>
        <w:t>left</w:t>
      </w:r>
      <w:r>
        <w:t xml:space="preserve">, you should see LA, then LA and LB, then LA, LB, and LC, then finally all lights off again.  This pattern should occur even if you release </w:t>
      </w:r>
      <w:r>
        <w:rPr>
          <w:b/>
        </w:rPr>
        <w:t>left</w:t>
      </w:r>
      <w:r>
        <w:t xml:space="preserve"> during the sequence.  If </w:t>
      </w:r>
      <w:r>
        <w:rPr>
          <w:b/>
        </w:rPr>
        <w:t>left</w:t>
      </w:r>
      <w:r>
        <w:t xml:space="preserve"> is still down when you return to the lights off state, the pattern should repeat.  </w:t>
      </w:r>
      <w:r>
        <w:rPr>
          <w:b/>
        </w:rPr>
        <w:t>right</w:t>
      </w:r>
      <w:r>
        <w:t xml:space="preserve"> is similar.  It is up to you to decide what to do if the user makes </w:t>
      </w:r>
      <w:r>
        <w:rPr>
          <w:b/>
        </w:rPr>
        <w:t>left</w:t>
      </w:r>
      <w:r>
        <w:t xml:space="preserve"> and </w:t>
      </w:r>
      <w:r>
        <w:rPr>
          <w:b/>
        </w:rPr>
        <w:t>right</w:t>
      </w:r>
      <w:r>
        <w:t xml:space="preserve"> simultaneously true; make a choice to keep your design </w:t>
      </w:r>
      <w:r>
        <w:rPr>
          <w:i/>
          <w:iCs/>
        </w:rPr>
        <w:t>easy</w:t>
      </w:r>
      <w:r>
        <w:t xml:space="preserve">.  </w:t>
      </w:r>
    </w:p>
    <w:p w:rsidR="004C3444" w:rsidRDefault="00F07591">
      <w:pPr>
        <w:pStyle w:val="Body"/>
      </w:pPr>
      <w:r>
        <w:t xml:space="preserve">Sketch a state transition diagram.  </w:t>
      </w:r>
      <w:r w:rsidR="004C3444">
        <w:t>Define your state encodings</w:t>
      </w:r>
      <w:r>
        <w:t xml:space="preserve">.  </w:t>
      </w:r>
      <w:r>
        <w:rPr>
          <w:b/>
          <w:bCs/>
        </w:rPr>
        <w:t xml:space="preserve">Hint: with a careful choice of encoding, your output and next state logic can be </w:t>
      </w:r>
      <w:r w:rsidR="00591E25">
        <w:rPr>
          <w:b/>
          <w:bCs/>
        </w:rPr>
        <w:t>quite</w:t>
      </w:r>
      <w:r>
        <w:rPr>
          <w:b/>
          <w:bCs/>
        </w:rPr>
        <w:t xml:space="preserve"> simple. </w:t>
      </w:r>
    </w:p>
    <w:p w:rsidR="005A49A8" w:rsidRDefault="00F01B12" w:rsidP="00F01B12">
      <w:pPr>
        <w:pStyle w:val="Body"/>
      </w:pPr>
      <w:r>
        <w:t xml:space="preserve">Choose a set of state encodings. </w:t>
      </w:r>
      <w:r w:rsidR="00B7053D">
        <w:t xml:space="preserve">At this point, you could write </w:t>
      </w:r>
      <w:r>
        <w:t xml:space="preserve">state transition and output tables and then </w:t>
      </w:r>
      <w:r w:rsidR="00B7053D">
        <w:t xml:space="preserve">a set of next state and output equations as you </w:t>
      </w:r>
      <w:r>
        <w:t>did</w:t>
      </w:r>
      <w:r w:rsidR="00B7053D">
        <w:t xml:space="preserve"> in Lab 3.  Instead, we will design it in an HDL and let the synthesis tool choose the gate</w:t>
      </w:r>
      <w:r w:rsidR="004928F9">
        <w:t>-level</w:t>
      </w:r>
      <w:r w:rsidR="00B7053D">
        <w:t xml:space="preserve"> implementation.</w:t>
      </w:r>
    </w:p>
    <w:p w:rsidR="005A49A8" w:rsidRDefault="005A49A8">
      <w:pPr>
        <w:pStyle w:val="Heading"/>
      </w:pPr>
      <w:r>
        <w:t xml:space="preserve">2) </w:t>
      </w:r>
      <w:r w:rsidR="00A90782">
        <w:t>System</w:t>
      </w:r>
      <w:r>
        <w:t>Verilog Entry</w:t>
      </w:r>
    </w:p>
    <w:p w:rsidR="002966AF" w:rsidRDefault="007942D5" w:rsidP="00DA1EB5">
      <w:pPr>
        <w:pStyle w:val="Body"/>
      </w:pPr>
      <w:r>
        <w:t xml:space="preserve">Create a new project named lab4_xx, where xx are your initials.  </w:t>
      </w:r>
      <w:r w:rsidR="002966AF">
        <w:t xml:space="preserve">Choose the usual EP2C35F672C6 FPGA.  </w:t>
      </w:r>
      <w:r w:rsidR="00635CFF">
        <w:t xml:space="preserve">From this lab forward, you’ll use </w:t>
      </w:r>
      <w:r w:rsidR="003657C2">
        <w:t>System</w:t>
      </w:r>
      <w:r w:rsidR="00635CFF">
        <w:t xml:space="preserve">Verilog rather than schematics. </w:t>
      </w:r>
      <w:r w:rsidR="002966AF">
        <w:t xml:space="preserve">Instead of choosing ViewDraw, set the synthesis tool to </w:t>
      </w:r>
      <w:r w:rsidR="002B28C4">
        <w:t xml:space="preserve">&lt;None&gt; to use the built-in </w:t>
      </w:r>
      <w:r w:rsidR="00A90782">
        <w:t>System</w:t>
      </w:r>
      <w:r w:rsidR="002B28C4">
        <w:t>Verilog compiler</w:t>
      </w:r>
      <w:r w:rsidR="002966AF">
        <w:t>.</w:t>
      </w:r>
    </w:p>
    <w:p w:rsidR="005A49A8" w:rsidRDefault="003657C2" w:rsidP="00053222">
      <w:pPr>
        <w:pStyle w:val="Body"/>
      </w:pPr>
      <w:r>
        <w:t xml:space="preserve">Create a new SystemVerilog HDL file and </w:t>
      </w:r>
      <w:r w:rsidR="003F6773">
        <w:t>save</w:t>
      </w:r>
      <w:r>
        <w:t xml:space="preserve"> it</w:t>
      </w:r>
      <w:r w:rsidR="003F6773">
        <w:t xml:space="preserve"> as</w:t>
      </w:r>
      <w:r w:rsidR="00B04269">
        <w:t xml:space="preserve"> lab4_xx</w:t>
      </w:r>
      <w:r>
        <w:t>.sv.</w:t>
      </w:r>
      <w:r w:rsidR="003F6773">
        <w:t xml:space="preserve">  Enter Verilog code for your FSM.</w:t>
      </w:r>
      <w:r w:rsidR="00497322">
        <w:t xml:space="preserve"> </w:t>
      </w:r>
    </w:p>
    <w:p w:rsidR="00112BDA" w:rsidRDefault="00112BDA" w:rsidP="00112BDA">
      <w:pPr>
        <w:pStyle w:val="Heading"/>
      </w:pPr>
      <w:r>
        <w:t>3) Simulation</w:t>
      </w:r>
    </w:p>
    <w:p w:rsidR="00112BDA" w:rsidRDefault="00112BDA" w:rsidP="00112BDA">
      <w:pPr>
        <w:pStyle w:val="Body"/>
      </w:pPr>
      <w:r>
        <w:t>Create a testbench</w:t>
      </w:r>
      <w:r w:rsidR="00D13B75">
        <w:t>_xx.sv file</w:t>
      </w:r>
      <w:r>
        <w:t xml:space="preserve"> that convincingly demonstrates that the FSM performs all functions correctly. Simulate your FSM in ModelSim with your testbench.</w:t>
      </w:r>
    </w:p>
    <w:p w:rsidR="00153CCD" w:rsidRDefault="00153CCD" w:rsidP="00112BDA">
      <w:pPr>
        <w:pStyle w:val="Body"/>
      </w:pPr>
      <w:r>
        <w:t xml:space="preserve">You’ll probably have errors in your </w:t>
      </w:r>
      <w:r w:rsidR="00A90782">
        <w:t>System</w:t>
      </w:r>
      <w:r>
        <w:t>Verilog file or testbench at first.  Get used to interpreting the messages from ModelSim and correct any mistakes.</w:t>
      </w:r>
      <w:r w:rsidR="001A7C24">
        <w:t xml:space="preserve"> In fact, it’s good if you have bugs in this lab because it’s easier to learn debugging now than later when you are working with a larger system!</w:t>
      </w:r>
    </w:p>
    <w:p w:rsidR="00112BDA" w:rsidRDefault="00112BDA">
      <w:pPr>
        <w:pStyle w:val="Body"/>
      </w:pPr>
    </w:p>
    <w:p w:rsidR="007E3D6A" w:rsidRDefault="007E3D6A" w:rsidP="007E3D6A">
      <w:pPr>
        <w:pStyle w:val="Problem"/>
        <w:keepNext w:val="0"/>
        <w:keepLines w:val="0"/>
        <w:pageBreakBefore w:val="0"/>
        <w:widowControl w:val="0"/>
        <w:numPr>
          <w:ilvl w:val="0"/>
          <w:numId w:val="0"/>
        </w:numPr>
      </w:pPr>
      <w:r>
        <w:t>4)</w:t>
      </w:r>
      <w:r>
        <w:rPr>
          <w:sz w:val="14"/>
          <w:szCs w:val="14"/>
        </w:rPr>
        <w:t xml:space="preserve">    </w:t>
      </w:r>
      <w:r>
        <w:t>Hardware Implementation</w:t>
      </w:r>
    </w:p>
    <w:p w:rsidR="00F650C6" w:rsidRDefault="005107EF" w:rsidP="00842C05">
      <w:pPr>
        <w:pStyle w:val="Body"/>
      </w:pPr>
      <w:r>
        <w:t xml:space="preserve">Download your design onto the DE2 board and test it in hardware.  </w:t>
      </w:r>
    </w:p>
    <w:p w:rsidR="00153CCD" w:rsidRDefault="00153CCD" w:rsidP="00842C05">
      <w:pPr>
        <w:pStyle w:val="Body"/>
      </w:pPr>
      <w:r>
        <w:t xml:space="preserve">Import the DE2 pin </w:t>
      </w:r>
      <w:r w:rsidR="009913C9">
        <w:t>assignments as you did in previous labs.</w:t>
      </w:r>
    </w:p>
    <w:p w:rsidR="005107EF" w:rsidRDefault="005107EF" w:rsidP="00842C05">
      <w:pPr>
        <w:pStyle w:val="Body"/>
      </w:pPr>
      <w:r>
        <w:t>You’ll nee</w:t>
      </w:r>
      <w:r w:rsidR="00F650C6">
        <w:t>d to rename the inputs and outputs to connect them to switches and LEDs.  This could be done with a global search and replace of signal names.  But a cleaner option is to create a wrapper module that does the renaming.</w:t>
      </w:r>
    </w:p>
    <w:p w:rsidR="004F0AD5" w:rsidRDefault="00F650C6" w:rsidP="00842C05">
      <w:pPr>
        <w:pStyle w:val="Body"/>
      </w:pPr>
      <w:r>
        <w:t>Copy</w:t>
      </w:r>
      <w:r w:rsidR="002E6AD9">
        <w:t xml:space="preserve"> </w:t>
      </w:r>
      <w:hyperlink r:id="rId12" w:history="1">
        <w:r w:rsidR="002E6AD9" w:rsidRPr="00F82884">
          <w:rPr>
            <w:rStyle w:val="Hyperlink"/>
            <w:rFonts w:ascii="Courier New" w:hAnsi="Courier New" w:cs="Courier New"/>
            <w:sz w:val="20"/>
          </w:rPr>
          <w:t>\\charlie.hmc.edu\courses\Engineering\E85\Labs\</w:t>
        </w:r>
        <w:r w:rsidRPr="00F82884">
          <w:rPr>
            <w:rStyle w:val="Hyperlink"/>
            <w:rFonts w:ascii="Courier New" w:hAnsi="Courier New" w:cs="Courier New"/>
            <w:sz w:val="20"/>
          </w:rPr>
          <w:t>lab4_wrapper.v</w:t>
        </w:r>
      </w:hyperlink>
      <w:r>
        <w:t xml:space="preserve"> to your directory and add it to your Quartus project.  </w:t>
      </w:r>
      <w:r w:rsidR="00D46D2F">
        <w:t xml:space="preserve">Update the wrapper to account for the name of your FSM (your initials). </w:t>
      </w:r>
      <w:r w:rsidR="00623814">
        <w:t xml:space="preserve">In the Files tab of the Project Navigator pane, right-click on lab4_wrapper.sv and choose Set As Top-Level Entity to tell Quartus that you’d like to use this module. </w:t>
      </w:r>
      <w:r w:rsidR="004F0AD5">
        <w:t>Compile the design.</w:t>
      </w:r>
      <w:r w:rsidR="0078785E">
        <w:t xml:space="preserve"> Fix any errors that might be found.</w:t>
      </w:r>
    </w:p>
    <w:p w:rsidR="004F0AD5" w:rsidRDefault="00D52A33" w:rsidP="00842C05">
      <w:pPr>
        <w:pStyle w:val="Body"/>
      </w:pPr>
      <w:r>
        <w:t>Look at the compilation report.  Under Analysis &amp; Synthesis, look at the resource utilization summary.  Check that the number of register and I/O pins matches your expectations.</w:t>
      </w:r>
    </w:p>
    <w:p w:rsidR="007640B4" w:rsidRDefault="00525040" w:rsidP="007640B4">
      <w:pPr>
        <w:pStyle w:val="Body"/>
      </w:pPr>
      <w:r>
        <w:t>D</w:t>
      </w:r>
      <w:r w:rsidR="00246AF1">
        <w:t>ownload the design to the DE2 board.  Check the wrapper to see which buttons are used for which inputs.  Note that a pushbutton switch is used to create a clock.</w:t>
      </w:r>
      <w:r w:rsidR="007640B4">
        <w:t xml:space="preserve"> Test your design and watch the LEDs.</w:t>
      </w:r>
    </w:p>
    <w:p w:rsidR="00712DBF" w:rsidRPr="007640B4" w:rsidRDefault="001A25CE" w:rsidP="007640B4">
      <w:pPr>
        <w:pStyle w:val="Body"/>
        <w:rPr>
          <w:szCs w:val="24"/>
        </w:rPr>
      </w:pPr>
      <w:r w:rsidRPr="007640B4">
        <w:rPr>
          <w:b/>
          <w:bCs/>
          <w:szCs w:val="24"/>
        </w:rPr>
        <w:t>Note</w:t>
      </w:r>
      <w:r w:rsidRPr="007640B4">
        <w:rPr>
          <w:bCs/>
          <w:szCs w:val="24"/>
        </w:rPr>
        <w:t>:</w:t>
      </w:r>
      <w:r w:rsidRPr="007640B4">
        <w:rPr>
          <w:szCs w:val="24"/>
        </w:rPr>
        <w:t xml:space="preserve"> the switches</w:t>
      </w:r>
      <w:r w:rsidR="00097FC1" w:rsidRPr="007640B4">
        <w:rPr>
          <w:szCs w:val="24"/>
        </w:rPr>
        <w:t xml:space="preserve"> </w:t>
      </w:r>
      <w:r w:rsidR="00246AF1" w:rsidRPr="007640B4">
        <w:rPr>
          <w:szCs w:val="24"/>
        </w:rPr>
        <w:t>sometimes</w:t>
      </w:r>
      <w:r w:rsidR="00097FC1" w:rsidRPr="007640B4">
        <w:rPr>
          <w:szCs w:val="24"/>
        </w:rPr>
        <w:t xml:space="preserve"> experience a phenomenon called </w:t>
      </w:r>
      <w:r w:rsidR="00097FC1" w:rsidRPr="007640B4">
        <w:rPr>
          <w:i/>
          <w:szCs w:val="24"/>
        </w:rPr>
        <w:t>bounce</w:t>
      </w:r>
      <w:r w:rsidR="00097FC1" w:rsidRPr="007640B4">
        <w:rPr>
          <w:szCs w:val="24"/>
        </w:rPr>
        <w:t xml:space="preserve">, in which the mechanical contacts bounce as the switch is opening or closing, creating multiple rapid rising and falling pulses rather than a single clock edge.  If your lights seem to skip through multiple </w:t>
      </w:r>
      <w:r w:rsidR="003E18A3" w:rsidRPr="007640B4">
        <w:rPr>
          <w:szCs w:val="24"/>
        </w:rPr>
        <w:t>s</w:t>
      </w:r>
      <w:r w:rsidR="00821F27" w:rsidRPr="007640B4">
        <w:rPr>
          <w:szCs w:val="24"/>
        </w:rPr>
        <w:t>tates</w:t>
      </w:r>
      <w:r w:rsidR="00097FC1" w:rsidRPr="007640B4">
        <w:rPr>
          <w:szCs w:val="24"/>
        </w:rPr>
        <w:t xml:space="preserve"> at a time, it is probably because of switch bounce on the clock switch.  With a bit of practice, you can learn to push the switch in a way that bounces less.  It is also possible to build a circuit to “debounce” a switch, but that is beyond the scope of this lab.</w:t>
      </w:r>
    </w:p>
    <w:p w:rsidR="005A49A8" w:rsidRPr="00712DBF" w:rsidRDefault="00712DBF" w:rsidP="00712DBF">
      <w:pPr>
        <w:pStyle w:val="Body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5A49A8" w:rsidRPr="00712DBF">
        <w:rPr>
          <w:b/>
          <w:sz w:val="28"/>
          <w:szCs w:val="28"/>
        </w:rPr>
        <w:lastRenderedPageBreak/>
        <w:t>What to Turn In</w:t>
      </w:r>
    </w:p>
    <w:p w:rsidR="005A49A8" w:rsidRDefault="005A49A8">
      <w:pPr>
        <w:pStyle w:val="Body"/>
      </w:pPr>
      <w:r>
        <w:t>Please turn in each of the following items</w:t>
      </w:r>
      <w:r w:rsidR="00A376C9">
        <w:t>, clearly marked and in the following order</w:t>
      </w:r>
      <w:r w:rsidR="00BE64A2">
        <w:t xml:space="preserve"> as a single pdf file on Sakai</w:t>
      </w:r>
      <w:r>
        <w:t>:</w:t>
      </w:r>
    </w:p>
    <w:p w:rsidR="000E2D6E" w:rsidRDefault="00755EE8" w:rsidP="000E2D6E">
      <w:pPr>
        <w:pStyle w:val="Enumeration"/>
        <w:numPr>
          <w:ilvl w:val="0"/>
          <w:numId w:val="5"/>
        </w:numPr>
      </w:pPr>
      <w:r w:rsidRPr="00755EE8">
        <w:rPr>
          <w:bCs/>
        </w:rPr>
        <w:t xml:space="preserve">Please indicate </w:t>
      </w:r>
      <w:r w:rsidR="000E2D6E" w:rsidRPr="00755EE8">
        <w:rPr>
          <w:bCs/>
        </w:rPr>
        <w:t>how many hours you spent on this.</w:t>
      </w:r>
      <w:r w:rsidR="000E2D6E" w:rsidRPr="00992D86">
        <w:rPr>
          <w:b/>
          <w:bCs/>
        </w:rPr>
        <w:t xml:space="preserve"> </w:t>
      </w:r>
      <w:r w:rsidR="000E2D6E">
        <w:t xml:space="preserve">This will help </w:t>
      </w:r>
      <w:r w:rsidR="00C45C48">
        <w:t>in</w:t>
      </w:r>
      <w:r w:rsidR="000E2D6E">
        <w:t xml:space="preserve"> calibrating the workload for next time the course is taught </w:t>
      </w:r>
    </w:p>
    <w:p w:rsidR="005A49A8" w:rsidRDefault="005A49A8" w:rsidP="00EA3843">
      <w:pPr>
        <w:pStyle w:val="Enumeration"/>
        <w:numPr>
          <w:ilvl w:val="0"/>
          <w:numId w:val="5"/>
        </w:numPr>
      </w:pPr>
      <w:r>
        <w:t>Y</w:t>
      </w:r>
      <w:r w:rsidR="00EA3843">
        <w:t xml:space="preserve">our FSM design, including a </w:t>
      </w:r>
      <w:r>
        <w:t>completed state transition diagram for your FSM.</w:t>
      </w:r>
      <w:r w:rsidR="00C45C48">
        <w:t xml:space="preserve">  Scanned images are acceptable so long as they are easily readable.</w:t>
      </w:r>
    </w:p>
    <w:p w:rsidR="005A49A8" w:rsidRDefault="00C45C48">
      <w:pPr>
        <w:pStyle w:val="Enumeration"/>
        <w:numPr>
          <w:ilvl w:val="0"/>
          <w:numId w:val="5"/>
        </w:numPr>
      </w:pPr>
      <w:r>
        <w:t>Y</w:t>
      </w:r>
      <w:r w:rsidR="005A49A8">
        <w:t xml:space="preserve">our </w:t>
      </w:r>
      <w:r w:rsidR="00B22101">
        <w:t>lab4_xx.sv</w:t>
      </w:r>
      <w:r w:rsidR="005A49A8">
        <w:t xml:space="preserve"> code. </w:t>
      </w:r>
    </w:p>
    <w:p w:rsidR="00C52ECC" w:rsidRDefault="00C45C48">
      <w:pPr>
        <w:pStyle w:val="Enumeration"/>
        <w:numPr>
          <w:ilvl w:val="0"/>
          <w:numId w:val="5"/>
        </w:numPr>
      </w:pPr>
      <w:r>
        <w:t>Y</w:t>
      </w:r>
      <w:r w:rsidR="00C52ECC">
        <w:t>our testbench</w:t>
      </w:r>
      <w:r w:rsidR="00497322">
        <w:t>_xx.sv</w:t>
      </w:r>
      <w:r w:rsidR="00885465">
        <w:t xml:space="preserve"> code</w:t>
      </w:r>
      <w:r w:rsidR="00C52ECC">
        <w:t>.</w:t>
      </w:r>
    </w:p>
    <w:p w:rsidR="0022194F" w:rsidRDefault="00C45C48">
      <w:pPr>
        <w:pStyle w:val="Enumeration"/>
        <w:numPr>
          <w:ilvl w:val="0"/>
          <w:numId w:val="5"/>
        </w:numPr>
      </w:pPr>
      <w:r>
        <w:t>Image</w:t>
      </w:r>
      <w:r w:rsidR="005A49A8">
        <w:t xml:space="preserve"> of your simulation waveforms demonstrating that your FSM performs all tasks correctly. </w:t>
      </w:r>
      <w:r w:rsidR="00921705">
        <w:t>Please display your signals</w:t>
      </w:r>
      <w:r w:rsidR="005A49A8">
        <w:t xml:space="preserve"> in the following order: </w:t>
      </w:r>
      <w:r w:rsidR="005A49A8" w:rsidRPr="0022194F">
        <w:rPr>
          <w:rFonts w:ascii="Courier New" w:hAnsi="Courier New" w:cs="Courier New"/>
        </w:rPr>
        <w:t>clk</w:t>
      </w:r>
      <w:r w:rsidR="005A49A8">
        <w:t xml:space="preserve">, </w:t>
      </w:r>
      <w:r w:rsidR="005A49A8" w:rsidRPr="0022194F">
        <w:rPr>
          <w:rFonts w:ascii="Courier New" w:hAnsi="Courier New" w:cs="Courier New"/>
        </w:rPr>
        <w:t>reset</w:t>
      </w:r>
      <w:r w:rsidR="005A49A8">
        <w:t xml:space="preserve">, </w:t>
      </w:r>
      <w:r w:rsidR="005A49A8" w:rsidRPr="0022194F">
        <w:rPr>
          <w:rFonts w:ascii="Courier New" w:hAnsi="Courier New" w:cs="Courier New"/>
        </w:rPr>
        <w:t>left</w:t>
      </w:r>
      <w:r w:rsidR="005A49A8">
        <w:t xml:space="preserve">, </w:t>
      </w:r>
      <w:r w:rsidR="005A49A8" w:rsidRPr="0022194F">
        <w:rPr>
          <w:rFonts w:ascii="Courier New" w:hAnsi="Courier New" w:cs="Courier New"/>
        </w:rPr>
        <w:t>right</w:t>
      </w:r>
      <w:r w:rsidR="005A49A8">
        <w:t xml:space="preserve">, </w:t>
      </w:r>
      <w:r w:rsidR="0022194F" w:rsidRPr="0022194F">
        <w:rPr>
          <w:rFonts w:ascii="Courier New" w:hAnsi="Courier New" w:cs="Courier New"/>
        </w:rPr>
        <w:t>lc</w:t>
      </w:r>
      <w:r w:rsidR="0022194F">
        <w:t xml:space="preserve">, </w:t>
      </w:r>
      <w:r w:rsidR="0022194F" w:rsidRPr="0022194F">
        <w:rPr>
          <w:rFonts w:ascii="Courier New" w:hAnsi="Courier New" w:cs="Courier New"/>
        </w:rPr>
        <w:t>lb</w:t>
      </w:r>
      <w:r w:rsidR="0022194F">
        <w:t xml:space="preserve">, </w:t>
      </w:r>
      <w:r w:rsidR="0022194F" w:rsidRPr="0022194F">
        <w:rPr>
          <w:rFonts w:ascii="Courier New" w:hAnsi="Courier New" w:cs="Courier New"/>
        </w:rPr>
        <w:t>la</w:t>
      </w:r>
      <w:r w:rsidR="0022194F">
        <w:t xml:space="preserve">, </w:t>
      </w:r>
      <w:r w:rsidR="0022194F" w:rsidRPr="0022194F">
        <w:rPr>
          <w:rFonts w:ascii="Courier New" w:hAnsi="Courier New" w:cs="Courier New"/>
        </w:rPr>
        <w:t>ra</w:t>
      </w:r>
      <w:r w:rsidR="0022194F">
        <w:t xml:space="preserve">, </w:t>
      </w:r>
      <w:r w:rsidR="0022194F" w:rsidRPr="0022194F">
        <w:rPr>
          <w:rFonts w:ascii="Courier New" w:hAnsi="Courier New" w:cs="Courier New"/>
        </w:rPr>
        <w:t>rb</w:t>
      </w:r>
      <w:r w:rsidR="0022194F">
        <w:t xml:space="preserve">, </w:t>
      </w:r>
      <w:r w:rsidR="0022194F" w:rsidRPr="0022194F">
        <w:rPr>
          <w:rFonts w:ascii="Courier New" w:hAnsi="Courier New" w:cs="Courier New"/>
        </w:rPr>
        <w:t>rc</w:t>
      </w:r>
      <w:r w:rsidR="0022194F">
        <w:t>.</w:t>
      </w:r>
    </w:p>
    <w:p w:rsidR="005A4094" w:rsidRDefault="005A4094">
      <w:pPr>
        <w:pStyle w:val="Enumeration"/>
        <w:numPr>
          <w:ilvl w:val="0"/>
          <w:numId w:val="5"/>
        </w:numPr>
      </w:pPr>
      <w:r>
        <w:t>How many registers and I/O pins does your design use?  Does it match your expectations?</w:t>
      </w:r>
    </w:p>
    <w:p w:rsidR="00977650" w:rsidRDefault="00353FB0" w:rsidP="002C3381">
      <w:pPr>
        <w:pStyle w:val="Enumeration"/>
        <w:numPr>
          <w:ilvl w:val="0"/>
          <w:numId w:val="5"/>
        </w:numPr>
      </w:pPr>
      <w:r>
        <w:t xml:space="preserve">Briefly describe how you tested the system on the </w:t>
      </w:r>
      <w:r w:rsidR="0081398C">
        <w:t>DE2</w:t>
      </w:r>
      <w:r w:rsidR="007B6058">
        <w:t xml:space="preserve"> board and whether it worked according to the specifications.</w:t>
      </w:r>
      <w:r w:rsidR="00097FC1">
        <w:t xml:space="preserve">  Did you observe switch bounce?</w:t>
      </w:r>
    </w:p>
    <w:p w:rsidR="005A49A8" w:rsidRDefault="005A49A8" w:rsidP="00977650">
      <w:pPr>
        <w:pStyle w:val="Enumeration"/>
        <w:ind w:left="0" w:firstLine="0"/>
      </w:pPr>
      <w:r>
        <w:t xml:space="preserve">You’ve now implemented your first </w:t>
      </w:r>
      <w:r w:rsidR="00AB0174">
        <w:t xml:space="preserve">design in </w:t>
      </w:r>
      <w:r w:rsidR="00A90782">
        <w:t>System</w:t>
      </w:r>
      <w:r w:rsidR="00AB0174">
        <w:t>V</w:t>
      </w:r>
      <w:r w:rsidR="00712DBF">
        <w:t>erilog</w:t>
      </w:r>
      <w:r>
        <w:t>!</w:t>
      </w:r>
    </w:p>
    <w:p w:rsidR="00F734A5" w:rsidRDefault="00F734A5" w:rsidP="00F31EC5">
      <w:pPr>
        <w:pStyle w:val="Enumeration"/>
        <w:ind w:left="0" w:firstLine="0"/>
      </w:pPr>
    </w:p>
    <w:sectPr w:rsidR="00F734A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56A" w:rsidRDefault="008C556A">
      <w:r>
        <w:separator/>
      </w:r>
    </w:p>
  </w:endnote>
  <w:endnote w:type="continuationSeparator" w:id="0">
    <w:p w:rsidR="008C556A" w:rsidRDefault="008C5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5B2" w:rsidRDefault="00C475B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8"/>
      <w:gridCol w:w="7938"/>
    </w:tblGrid>
    <w:tr w:rsidR="00C475B2">
      <w:tc>
        <w:tcPr>
          <w:tcW w:w="918" w:type="dxa"/>
        </w:tcPr>
        <w:p w:rsidR="00C475B2" w:rsidRDefault="00C475B2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 w:val="22"/>
              <w:szCs w:val="2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:sz w:val="22"/>
              <w:szCs w:val="2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4E3346" w:rsidRPr="004E3346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C475B2" w:rsidRDefault="00C475B2">
          <w:pPr>
            <w:pStyle w:val="Footer"/>
          </w:pPr>
        </w:p>
      </w:tc>
    </w:tr>
  </w:tbl>
  <w:p w:rsidR="000C346E" w:rsidRDefault="00C475B2">
    <w:pPr>
      <w:pStyle w:val="Footer"/>
      <w:jc w:val="center"/>
    </w:pPr>
    <w:r>
      <w:t>© 2012 David Money Harris and Sarah L. Harris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5B2" w:rsidRDefault="00C475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56A" w:rsidRDefault="008C556A">
      <w:r>
        <w:separator/>
      </w:r>
    </w:p>
  </w:footnote>
  <w:footnote w:type="continuationSeparator" w:id="0">
    <w:p w:rsidR="008C556A" w:rsidRDefault="008C556A">
      <w:r>
        <w:continuationSeparator/>
      </w:r>
    </w:p>
  </w:footnote>
  <w:footnote w:id="1">
    <w:p w:rsidR="000C346E" w:rsidRDefault="000C346E">
      <w:pPr>
        <w:pStyle w:val="FootnoteText"/>
      </w:pPr>
      <w:r>
        <w:rPr>
          <w:rStyle w:val="FootnoteReference"/>
        </w:rPr>
        <w:footnoteRef/>
      </w:r>
      <w:r>
        <w:t xml:space="preserve"> This lab is derived from an example by John Wakerly from the 3</w:t>
      </w:r>
      <w:r>
        <w:rPr>
          <w:vertAlign w:val="superscript"/>
        </w:rPr>
        <w:t>rd</w:t>
      </w:r>
      <w:r>
        <w:t xml:space="preserve"> Edition of Digital Design.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5B2" w:rsidRDefault="00C475B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5B2" w:rsidRDefault="00C475B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5B2" w:rsidRDefault="00C475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A6573"/>
    <w:multiLevelType w:val="singleLevel"/>
    <w:tmpl w:val="4F6C465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1B2230DD"/>
    <w:multiLevelType w:val="singleLevel"/>
    <w:tmpl w:val="007002F4"/>
    <w:lvl w:ilvl="0">
      <w:start w:val="1"/>
      <w:numFmt w:val="decimal"/>
      <w:pStyle w:val="Proble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213103E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6204C1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AB76F70"/>
    <w:multiLevelType w:val="singleLevel"/>
    <w:tmpl w:val="04090001"/>
    <w:lvl w:ilvl="0">
      <w:start w:val="200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AE726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5455174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5F0A55F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6C3D3E9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707332D0"/>
    <w:multiLevelType w:val="multilevel"/>
    <w:tmpl w:val="127C9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2C583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8"/>
  </w:num>
  <w:num w:numId="9">
    <w:abstractNumId w:val="4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D6F"/>
    <w:rsid w:val="0000052A"/>
    <w:rsid w:val="00005269"/>
    <w:rsid w:val="0002263A"/>
    <w:rsid w:val="00034E7B"/>
    <w:rsid w:val="00053222"/>
    <w:rsid w:val="000673D7"/>
    <w:rsid w:val="00073DEA"/>
    <w:rsid w:val="000813E1"/>
    <w:rsid w:val="000936DA"/>
    <w:rsid w:val="00097FC1"/>
    <w:rsid w:val="000C346E"/>
    <w:rsid w:val="000D4922"/>
    <w:rsid w:val="000E15CE"/>
    <w:rsid w:val="000E2D6E"/>
    <w:rsid w:val="000F0A49"/>
    <w:rsid w:val="000F5DEE"/>
    <w:rsid w:val="00102F09"/>
    <w:rsid w:val="00112BDA"/>
    <w:rsid w:val="001476E6"/>
    <w:rsid w:val="00152070"/>
    <w:rsid w:val="00153CCD"/>
    <w:rsid w:val="00185EF4"/>
    <w:rsid w:val="00186A5E"/>
    <w:rsid w:val="001A174A"/>
    <w:rsid w:val="001A25CE"/>
    <w:rsid w:val="001A7710"/>
    <w:rsid w:val="001A7C24"/>
    <w:rsid w:val="001B685A"/>
    <w:rsid w:val="001D62EA"/>
    <w:rsid w:val="0022194F"/>
    <w:rsid w:val="00234889"/>
    <w:rsid w:val="00243312"/>
    <w:rsid w:val="00246AF1"/>
    <w:rsid w:val="002714A3"/>
    <w:rsid w:val="002753F2"/>
    <w:rsid w:val="00282733"/>
    <w:rsid w:val="002854F6"/>
    <w:rsid w:val="002966AF"/>
    <w:rsid w:val="002B28C4"/>
    <w:rsid w:val="002C0F7D"/>
    <w:rsid w:val="002C3381"/>
    <w:rsid w:val="002D06A3"/>
    <w:rsid w:val="002E6AD9"/>
    <w:rsid w:val="00302FFC"/>
    <w:rsid w:val="003063E2"/>
    <w:rsid w:val="003365AE"/>
    <w:rsid w:val="00352B20"/>
    <w:rsid w:val="00353FB0"/>
    <w:rsid w:val="003657C2"/>
    <w:rsid w:val="00365BF0"/>
    <w:rsid w:val="0038534A"/>
    <w:rsid w:val="003A69DC"/>
    <w:rsid w:val="003A6A4A"/>
    <w:rsid w:val="003C56E2"/>
    <w:rsid w:val="003D2F19"/>
    <w:rsid w:val="003E18A3"/>
    <w:rsid w:val="003E6288"/>
    <w:rsid w:val="003F4B81"/>
    <w:rsid w:val="003F6773"/>
    <w:rsid w:val="00422C46"/>
    <w:rsid w:val="0045192A"/>
    <w:rsid w:val="00484042"/>
    <w:rsid w:val="004928F9"/>
    <w:rsid w:val="0049391B"/>
    <w:rsid w:val="00497322"/>
    <w:rsid w:val="004C3444"/>
    <w:rsid w:val="004C79F3"/>
    <w:rsid w:val="004D7041"/>
    <w:rsid w:val="004E3346"/>
    <w:rsid w:val="004E45F3"/>
    <w:rsid w:val="004F0AD5"/>
    <w:rsid w:val="0050427E"/>
    <w:rsid w:val="005107EF"/>
    <w:rsid w:val="00525040"/>
    <w:rsid w:val="00571028"/>
    <w:rsid w:val="00591E25"/>
    <w:rsid w:val="005A4094"/>
    <w:rsid w:val="005A49A8"/>
    <w:rsid w:val="005E4DB2"/>
    <w:rsid w:val="005E7792"/>
    <w:rsid w:val="005F7FEA"/>
    <w:rsid w:val="00606C04"/>
    <w:rsid w:val="00623814"/>
    <w:rsid w:val="00635CFF"/>
    <w:rsid w:val="006B467F"/>
    <w:rsid w:val="006D5488"/>
    <w:rsid w:val="006D5FE3"/>
    <w:rsid w:val="00712DBF"/>
    <w:rsid w:val="00740772"/>
    <w:rsid w:val="007410A6"/>
    <w:rsid w:val="0075537D"/>
    <w:rsid w:val="00755EE8"/>
    <w:rsid w:val="007640B4"/>
    <w:rsid w:val="0078785E"/>
    <w:rsid w:val="007942D5"/>
    <w:rsid w:val="007A42A0"/>
    <w:rsid w:val="007A51FB"/>
    <w:rsid w:val="007B6058"/>
    <w:rsid w:val="007C3695"/>
    <w:rsid w:val="007D31E9"/>
    <w:rsid w:val="007D3733"/>
    <w:rsid w:val="007E3D6A"/>
    <w:rsid w:val="007F3521"/>
    <w:rsid w:val="00811A50"/>
    <w:rsid w:val="00813324"/>
    <w:rsid w:val="0081398C"/>
    <w:rsid w:val="00821F27"/>
    <w:rsid w:val="00837D6F"/>
    <w:rsid w:val="00842C05"/>
    <w:rsid w:val="008434F9"/>
    <w:rsid w:val="0087075C"/>
    <w:rsid w:val="00885465"/>
    <w:rsid w:val="0089078E"/>
    <w:rsid w:val="00890AA5"/>
    <w:rsid w:val="008A4DF9"/>
    <w:rsid w:val="008A71CF"/>
    <w:rsid w:val="008B7ADF"/>
    <w:rsid w:val="008C556A"/>
    <w:rsid w:val="008D2A17"/>
    <w:rsid w:val="00921705"/>
    <w:rsid w:val="00923B38"/>
    <w:rsid w:val="00925C3A"/>
    <w:rsid w:val="00930FEF"/>
    <w:rsid w:val="009375D6"/>
    <w:rsid w:val="0094704E"/>
    <w:rsid w:val="00977650"/>
    <w:rsid w:val="00981B3D"/>
    <w:rsid w:val="009913C9"/>
    <w:rsid w:val="009961B6"/>
    <w:rsid w:val="009970B2"/>
    <w:rsid w:val="009D04DC"/>
    <w:rsid w:val="009E5B7B"/>
    <w:rsid w:val="00A14BA8"/>
    <w:rsid w:val="00A238FA"/>
    <w:rsid w:val="00A3187D"/>
    <w:rsid w:val="00A376C9"/>
    <w:rsid w:val="00A44ED4"/>
    <w:rsid w:val="00A543B7"/>
    <w:rsid w:val="00A90782"/>
    <w:rsid w:val="00AB0174"/>
    <w:rsid w:val="00AB350B"/>
    <w:rsid w:val="00AC385E"/>
    <w:rsid w:val="00AC5AA8"/>
    <w:rsid w:val="00AE16AB"/>
    <w:rsid w:val="00AF49A0"/>
    <w:rsid w:val="00AF5E99"/>
    <w:rsid w:val="00AF7521"/>
    <w:rsid w:val="00B04269"/>
    <w:rsid w:val="00B1781B"/>
    <w:rsid w:val="00B22101"/>
    <w:rsid w:val="00B31FC2"/>
    <w:rsid w:val="00B7053D"/>
    <w:rsid w:val="00B85E7D"/>
    <w:rsid w:val="00BE2C76"/>
    <w:rsid w:val="00BE64A2"/>
    <w:rsid w:val="00C00E0C"/>
    <w:rsid w:val="00C0283A"/>
    <w:rsid w:val="00C04740"/>
    <w:rsid w:val="00C12A34"/>
    <w:rsid w:val="00C169A3"/>
    <w:rsid w:val="00C41A7A"/>
    <w:rsid w:val="00C45C48"/>
    <w:rsid w:val="00C475B2"/>
    <w:rsid w:val="00C525ED"/>
    <w:rsid w:val="00C52ECC"/>
    <w:rsid w:val="00CF7684"/>
    <w:rsid w:val="00D00E0A"/>
    <w:rsid w:val="00D039E2"/>
    <w:rsid w:val="00D13B75"/>
    <w:rsid w:val="00D3474E"/>
    <w:rsid w:val="00D46D2F"/>
    <w:rsid w:val="00D515FA"/>
    <w:rsid w:val="00D52A33"/>
    <w:rsid w:val="00D571B1"/>
    <w:rsid w:val="00D82B9B"/>
    <w:rsid w:val="00DA1EB5"/>
    <w:rsid w:val="00DD16F6"/>
    <w:rsid w:val="00DD51EC"/>
    <w:rsid w:val="00E510A0"/>
    <w:rsid w:val="00EA3843"/>
    <w:rsid w:val="00EF10FA"/>
    <w:rsid w:val="00F01B12"/>
    <w:rsid w:val="00F0254D"/>
    <w:rsid w:val="00F07591"/>
    <w:rsid w:val="00F10601"/>
    <w:rsid w:val="00F30869"/>
    <w:rsid w:val="00F30A2D"/>
    <w:rsid w:val="00F31EC5"/>
    <w:rsid w:val="00F32907"/>
    <w:rsid w:val="00F650C6"/>
    <w:rsid w:val="00F734A5"/>
    <w:rsid w:val="00F82884"/>
    <w:rsid w:val="00FB187E"/>
    <w:rsid w:val="00FC68C4"/>
    <w:rsid w:val="00FF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bla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sz w:val="36"/>
    </w:rPr>
  </w:style>
  <w:style w:type="paragraph" w:customStyle="1" w:styleId="Body">
    <w:name w:val="Body"/>
    <w:basedOn w:val="Normal"/>
    <w:pPr>
      <w:spacing w:after="120"/>
      <w:jc w:val="both"/>
    </w:pPr>
    <w:rPr>
      <w:sz w:val="24"/>
    </w:rPr>
  </w:style>
  <w:style w:type="paragraph" w:customStyle="1" w:styleId="Heading">
    <w:name w:val="Heading"/>
    <w:basedOn w:val="Normal"/>
    <w:pPr>
      <w:keepNext/>
      <w:keepLines/>
      <w:suppressAutoHyphens/>
      <w:spacing w:before="240" w:after="120"/>
      <w:outlineLvl w:val="1"/>
    </w:pPr>
    <w:rPr>
      <w:b/>
      <w:sz w:val="28"/>
    </w:rPr>
  </w:style>
  <w:style w:type="paragraph" w:customStyle="1" w:styleId="Problem">
    <w:name w:val="Problem"/>
    <w:basedOn w:val="Normal"/>
    <w:pPr>
      <w:keepNext/>
      <w:keepLines/>
      <w:pageBreakBefore/>
      <w:numPr>
        <w:numId w:val="3"/>
      </w:numPr>
      <w:suppressAutoHyphens/>
      <w:spacing w:before="120" w:after="120"/>
      <w:outlineLvl w:val="0"/>
    </w:pPr>
    <w:rPr>
      <w:b/>
      <w:sz w:val="28"/>
    </w:rPr>
  </w:style>
  <w:style w:type="paragraph" w:styleId="Caption">
    <w:name w:val="caption"/>
    <w:basedOn w:val="Normal"/>
    <w:next w:val="Normal"/>
    <w:qFormat/>
    <w:pPr>
      <w:spacing w:before="120" w:after="120"/>
      <w:jc w:val="both"/>
    </w:pPr>
    <w:rPr>
      <w:b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Enumeration">
    <w:name w:val="Enumeration"/>
    <w:basedOn w:val="Body"/>
    <w:pPr>
      <w:ind w:left="270" w:hanging="270"/>
    </w:p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2">
    <w:name w:val="Body Text 2"/>
    <w:basedOn w:val="Normal"/>
    <w:rPr>
      <w:sz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rsid w:val="007E3D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907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0782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C475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sz w:val="36"/>
    </w:rPr>
  </w:style>
  <w:style w:type="paragraph" w:customStyle="1" w:styleId="Body">
    <w:name w:val="Body"/>
    <w:basedOn w:val="Normal"/>
    <w:pPr>
      <w:spacing w:after="120"/>
      <w:jc w:val="both"/>
    </w:pPr>
    <w:rPr>
      <w:sz w:val="24"/>
    </w:rPr>
  </w:style>
  <w:style w:type="paragraph" w:customStyle="1" w:styleId="Heading">
    <w:name w:val="Heading"/>
    <w:basedOn w:val="Normal"/>
    <w:pPr>
      <w:keepNext/>
      <w:keepLines/>
      <w:suppressAutoHyphens/>
      <w:spacing w:before="240" w:after="120"/>
      <w:outlineLvl w:val="1"/>
    </w:pPr>
    <w:rPr>
      <w:b/>
      <w:sz w:val="28"/>
    </w:rPr>
  </w:style>
  <w:style w:type="paragraph" w:customStyle="1" w:styleId="Problem">
    <w:name w:val="Problem"/>
    <w:basedOn w:val="Normal"/>
    <w:pPr>
      <w:keepNext/>
      <w:keepLines/>
      <w:pageBreakBefore/>
      <w:numPr>
        <w:numId w:val="3"/>
      </w:numPr>
      <w:suppressAutoHyphens/>
      <w:spacing w:before="120" w:after="120"/>
      <w:outlineLvl w:val="0"/>
    </w:pPr>
    <w:rPr>
      <w:b/>
      <w:sz w:val="28"/>
    </w:rPr>
  </w:style>
  <w:style w:type="paragraph" w:styleId="Caption">
    <w:name w:val="caption"/>
    <w:basedOn w:val="Normal"/>
    <w:next w:val="Normal"/>
    <w:qFormat/>
    <w:pPr>
      <w:spacing w:before="120" w:after="120"/>
      <w:jc w:val="both"/>
    </w:pPr>
    <w:rPr>
      <w:b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Enumeration">
    <w:name w:val="Enumeration"/>
    <w:basedOn w:val="Body"/>
    <w:pPr>
      <w:ind w:left="270" w:hanging="270"/>
    </w:p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2">
    <w:name w:val="Body Text 2"/>
    <w:basedOn w:val="Normal"/>
    <w:rPr>
      <w:sz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rsid w:val="007E3D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907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0782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C47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file:///\\charlie.hmc.edu\courses\Engineering\E85\Labs\lab4_wrapper.v%20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DESKTOP\Labs\e114_la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e114_lab.dot</Template>
  <TotalTime>104</TotalTime>
  <Pages>4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E114 Intro to Computer Architecture</vt:lpstr>
    </vt:vector>
  </TitlesOfParts>
  <Company>Dell Computer Corporation</Company>
  <LinksUpToDate>false</LinksUpToDate>
  <CharactersWithSpaces>5743</CharactersWithSpaces>
  <SharedDoc>false</SharedDoc>
  <HLinks>
    <vt:vector size="6" baseType="variant">
      <vt:variant>
        <vt:i4>3276904</vt:i4>
      </vt:variant>
      <vt:variant>
        <vt:i4>6</vt:i4>
      </vt:variant>
      <vt:variant>
        <vt:i4>0</vt:i4>
      </vt:variant>
      <vt:variant>
        <vt:i4>5</vt:i4>
      </vt:variant>
      <vt:variant>
        <vt:lpwstr>\\charlie.hmc.edu\courses\Engineering\E85\Labs\lab4_wrapper.v 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E114 Intro to Computer Architecture</dc:title>
  <dc:creator>Preferred Customer</dc:creator>
  <cp:lastModifiedBy>sharris</cp:lastModifiedBy>
  <cp:revision>23</cp:revision>
  <cp:lastPrinted>2011-09-22T17:52:00Z</cp:lastPrinted>
  <dcterms:created xsi:type="dcterms:W3CDTF">2011-02-12T15:35:00Z</dcterms:created>
  <dcterms:modified xsi:type="dcterms:W3CDTF">2012-08-06T13:41:00Z</dcterms:modified>
</cp:coreProperties>
</file>