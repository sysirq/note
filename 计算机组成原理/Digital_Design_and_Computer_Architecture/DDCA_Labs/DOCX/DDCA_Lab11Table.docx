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70"/>
        <w:gridCol w:w="770"/>
        <w:gridCol w:w="486"/>
        <w:gridCol w:w="1772"/>
        <w:gridCol w:w="720"/>
        <w:gridCol w:w="601"/>
        <w:gridCol w:w="675"/>
        <w:gridCol w:w="1147"/>
        <w:gridCol w:w="675"/>
        <w:gridCol w:w="1270"/>
      </w:tblGrid>
      <w:tr w:rsidR="00B667E1" w:rsidTr="005449C7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0" w:name="_GoBack"/>
            <w:bookmarkEnd w:id="0"/>
            <w:r w:rsidRPr="00E04609">
              <w:rPr>
                <w:rFonts w:ascii="Courier New" w:hAnsi="Courier New" w:cs="Courier New"/>
                <w:b/>
                <w:sz w:val="16"/>
                <w:szCs w:val="16"/>
              </w:rPr>
              <w:t>Cycle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b/>
                <w:sz w:val="16"/>
                <w:szCs w:val="16"/>
              </w:rPr>
              <w:t>Reset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b/>
                <w:sz w:val="16"/>
                <w:szCs w:val="16"/>
              </w:rPr>
              <w:t>PC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b/>
                <w:sz w:val="16"/>
                <w:szCs w:val="16"/>
              </w:rPr>
              <w:t>Instr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b/>
                <w:sz w:val="16"/>
                <w:szCs w:val="16"/>
              </w:rPr>
              <w:t>(FSM) state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b/>
                <w:sz w:val="16"/>
                <w:szCs w:val="16"/>
              </w:rPr>
              <w:t>SrcA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b/>
                <w:sz w:val="16"/>
                <w:szCs w:val="16"/>
              </w:rPr>
              <w:t>SrcB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b/>
                <w:sz w:val="16"/>
                <w:szCs w:val="16"/>
              </w:rPr>
              <w:t>ALUResult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b/>
                <w:sz w:val="16"/>
                <w:szCs w:val="16"/>
              </w:rPr>
              <w:t>Zero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b/>
                <w:sz w:val="16"/>
                <w:szCs w:val="16"/>
              </w:rPr>
              <w:t>Control Word</w:t>
            </w:r>
          </w:p>
        </w:tc>
      </w:tr>
      <w:tr w:rsidR="00B667E1" w:rsidRPr="008B7272" w:rsidTr="005449C7">
        <w:trPr>
          <w:trHeight w:val="188"/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0 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5010</w:t>
            </w:r>
          </w:p>
        </w:tc>
      </w:tr>
      <w:tr w:rsidR="00B667E1" w:rsidTr="005449C7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04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addi  20020005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0030</w:t>
            </w:r>
          </w:p>
        </w:tc>
      </w:tr>
      <w:tr w:rsidR="00B667E1" w:rsidTr="005449C7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04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addi  20020005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9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0420</w:t>
            </w:r>
          </w:p>
        </w:tc>
      </w:tr>
      <w:tr w:rsidR="00B667E1" w:rsidTr="005449C7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04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addi  20020005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0800</w:t>
            </w:r>
          </w:p>
        </w:tc>
      </w:tr>
      <w:tr w:rsidR="00B667E1" w:rsidTr="005449C7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5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04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addi  20020005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08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5010</w:t>
            </w:r>
          </w:p>
        </w:tc>
      </w:tr>
      <w:tr w:rsidR="00B667E1" w:rsidTr="005449C7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08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addi  2003000c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08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0030</w:t>
            </w:r>
          </w:p>
        </w:tc>
      </w:tr>
      <w:tr w:rsidR="00B667E1" w:rsidTr="005449C7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7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08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addi  2003000c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9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0c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0c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0420</w:t>
            </w:r>
          </w:p>
        </w:tc>
      </w:tr>
      <w:tr w:rsidR="00B667E1" w:rsidTr="005449C7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08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addi  2003000c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0800</w:t>
            </w:r>
          </w:p>
        </w:tc>
      </w:tr>
      <w:tr w:rsidR="00B667E1" w:rsidRPr="00940188" w:rsidTr="005449C7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667E1" w:rsidRPr="00940188" w:rsidTr="005449C7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10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667E1" w:rsidRPr="00940188" w:rsidTr="005449C7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11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667E1" w:rsidRPr="00940188" w:rsidTr="005449C7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12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667E1" w:rsidRPr="00940188" w:rsidTr="005449C7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13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667E1" w:rsidRPr="00940188" w:rsidTr="005449C7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14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10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or    00e22025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10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0030</w:t>
            </w:r>
          </w:p>
        </w:tc>
      </w:tr>
      <w:tr w:rsidR="00B667E1" w:rsidRPr="00940188" w:rsidTr="005449C7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15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10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or    00e22025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07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0402</w:t>
            </w:r>
          </w:p>
        </w:tc>
      </w:tr>
      <w:tr w:rsidR="00B667E1" w:rsidRPr="00940188" w:rsidTr="005449C7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16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10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or    00e22025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7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0840</w:t>
            </w:r>
          </w:p>
        </w:tc>
      </w:tr>
      <w:tr w:rsidR="00B667E1" w:rsidRPr="00940188" w:rsidTr="005449C7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17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10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or    00e22025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10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5010</w:t>
            </w:r>
          </w:p>
        </w:tc>
      </w:tr>
      <w:tr w:rsidR="00B667E1" w:rsidRPr="00940188" w:rsidTr="005449C7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18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14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and   00642824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0030</w:t>
            </w:r>
          </w:p>
        </w:tc>
      </w:tr>
      <w:tr w:rsidR="00B667E1" w:rsidRPr="00940188" w:rsidTr="005449C7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14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and   00642824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0c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0402</w:t>
            </w:r>
          </w:p>
        </w:tc>
      </w:tr>
      <w:tr w:rsidR="00B667E1" w:rsidRPr="00940188" w:rsidTr="005449C7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20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14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and   00642824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7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0840</w:t>
            </w:r>
          </w:p>
        </w:tc>
      </w:tr>
      <w:tr w:rsidR="00B667E1" w:rsidRPr="00940188" w:rsidTr="005449C7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21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14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and   00642824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18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5010</w:t>
            </w:r>
          </w:p>
        </w:tc>
      </w:tr>
      <w:tr w:rsidR="00B667E1" w:rsidRPr="00940188" w:rsidTr="005449C7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22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18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add   00a42820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18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0030</w:t>
            </w:r>
          </w:p>
        </w:tc>
      </w:tr>
      <w:tr w:rsidR="00B667E1" w:rsidRPr="00940188" w:rsidTr="005449C7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23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18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add   00a42820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0b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0402</w:t>
            </w:r>
          </w:p>
        </w:tc>
      </w:tr>
      <w:tr w:rsidR="00B667E1" w:rsidRPr="00940188" w:rsidTr="005449C7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24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18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add   00a42820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7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0840</w:t>
            </w:r>
          </w:p>
        </w:tc>
      </w:tr>
      <w:tr w:rsidR="00B667E1" w:rsidRPr="00940188" w:rsidTr="005449C7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25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18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add   00a42820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18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1c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5010</w:t>
            </w:r>
          </w:p>
        </w:tc>
      </w:tr>
      <w:tr w:rsidR="00B667E1" w:rsidRPr="00940188" w:rsidTr="005449C7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26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667E1" w:rsidRPr="00940188" w:rsidTr="005449C7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27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667E1" w:rsidRPr="00940188" w:rsidTr="005449C7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28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667E1" w:rsidRPr="00940188" w:rsidTr="005449C7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29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667E1" w:rsidRPr="00940188" w:rsidTr="005449C7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30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667E1" w:rsidRPr="00940188" w:rsidTr="005449C7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31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667E1" w:rsidRPr="00940188" w:rsidTr="005449C7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32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667E1" w:rsidRPr="00940188" w:rsidTr="005449C7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33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667E1" w:rsidRPr="00940188" w:rsidTr="005449C7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34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667E1" w:rsidRPr="00940188" w:rsidTr="005449C7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35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667E1" w:rsidRPr="00940188" w:rsidTr="005449C7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36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667E1" w:rsidRPr="00940188" w:rsidTr="005449C7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37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667E1" w:rsidRPr="00940188" w:rsidTr="005449C7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38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667E1" w:rsidRPr="00940188" w:rsidTr="005449C7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667E1" w:rsidRPr="00940188" w:rsidTr="005449C7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40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30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add   00853820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30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0030</w:t>
            </w:r>
          </w:p>
        </w:tc>
      </w:tr>
      <w:tr w:rsidR="00B667E1" w:rsidRPr="00940188" w:rsidTr="005449C7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41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30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add   00853820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0b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0c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0402</w:t>
            </w:r>
          </w:p>
        </w:tc>
      </w:tr>
      <w:tr w:rsidR="00B667E1" w:rsidRPr="00940188" w:rsidTr="005449C7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42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30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add   00853820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7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0840</w:t>
            </w:r>
          </w:p>
        </w:tc>
      </w:tr>
      <w:tr w:rsidR="00B667E1" w:rsidRPr="00940188" w:rsidTr="005449C7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43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30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add   00853820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30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5010</w:t>
            </w:r>
          </w:p>
        </w:tc>
      </w:tr>
      <w:tr w:rsidR="00B667E1" w:rsidRPr="00940188" w:rsidTr="005449C7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44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34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sub   00e23822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0030</w:t>
            </w:r>
          </w:p>
        </w:tc>
      </w:tr>
      <w:tr w:rsidR="00B667E1" w:rsidRPr="00940188" w:rsidTr="005449C7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45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34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sub   00e23822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0c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07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0402</w:t>
            </w:r>
          </w:p>
        </w:tc>
      </w:tr>
      <w:tr w:rsidR="00B667E1" w:rsidRPr="00940188" w:rsidTr="005449C7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46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34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sub   00e23822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7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0840</w:t>
            </w:r>
          </w:p>
        </w:tc>
      </w:tr>
      <w:tr w:rsidR="00B667E1" w:rsidRPr="00940188" w:rsidTr="005449C7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47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34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sub   00e23822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38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5010</w:t>
            </w:r>
          </w:p>
        </w:tc>
      </w:tr>
      <w:tr w:rsidR="00B667E1" w:rsidRPr="00940188" w:rsidTr="005449C7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48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38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sw    ac670044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38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0030</w:t>
            </w:r>
          </w:p>
        </w:tc>
      </w:tr>
      <w:tr w:rsidR="00B667E1" w:rsidRPr="00940188" w:rsidTr="005449C7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49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38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sw    ac670044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3D4432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0c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3D4432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50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0420</w:t>
            </w:r>
          </w:p>
        </w:tc>
      </w:tr>
      <w:tr w:rsidR="00B667E1" w:rsidRPr="00940188" w:rsidTr="005449C7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50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38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sw    ac670044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5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2100</w:t>
            </w:r>
          </w:p>
        </w:tc>
      </w:tr>
      <w:tr w:rsidR="00B667E1" w:rsidRPr="00940188" w:rsidTr="005449C7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51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38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sw    ac670044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38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3c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5010</w:t>
            </w:r>
          </w:p>
        </w:tc>
      </w:tr>
      <w:tr w:rsidR="00B667E1" w:rsidRPr="00940188" w:rsidTr="005449C7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52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3c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lw    8c020050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3c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0030</w:t>
            </w:r>
          </w:p>
        </w:tc>
      </w:tr>
      <w:tr w:rsidR="00B667E1" w:rsidRPr="00940188" w:rsidTr="005449C7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53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3c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lw    8c020050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50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50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0420</w:t>
            </w:r>
          </w:p>
        </w:tc>
      </w:tr>
      <w:tr w:rsidR="00B667E1" w:rsidRPr="00940188" w:rsidTr="005449C7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54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3c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lw    8c020050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0100</w:t>
            </w:r>
          </w:p>
        </w:tc>
      </w:tr>
      <w:tr w:rsidR="00B667E1" w:rsidRPr="00940188" w:rsidTr="005449C7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55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3c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lw    8c020050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0880</w:t>
            </w:r>
          </w:p>
        </w:tc>
      </w:tr>
      <w:tr w:rsidR="00B667E1" w:rsidRPr="00940188" w:rsidTr="005449C7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56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3c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lw    8c020050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3c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40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5010</w:t>
            </w:r>
          </w:p>
        </w:tc>
      </w:tr>
      <w:tr w:rsidR="00B667E1" w:rsidRPr="00940188" w:rsidTr="005449C7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57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667E1" w:rsidRPr="00940188" w:rsidTr="005449C7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58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667E1" w:rsidRPr="00940188" w:rsidTr="005449C7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59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667E1" w:rsidRPr="00940188" w:rsidTr="005449C7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60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667E1" w:rsidRPr="00940188" w:rsidTr="005449C7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61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667E1" w:rsidRPr="00940188" w:rsidTr="005449C7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62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513E3F">
            <w:pPr>
              <w:rPr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E1" w:rsidRPr="00E04609" w:rsidRDefault="00B667E1" w:rsidP="00E04609">
            <w:pPr>
              <w:pStyle w:val="Body"/>
              <w:keepNext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:rsidR="00E04609" w:rsidRPr="00E04609" w:rsidRDefault="00E04609" w:rsidP="00E04609">
      <w:pPr>
        <w:jc w:val="center"/>
        <w:rPr>
          <w:sz w:val="22"/>
        </w:rPr>
      </w:pPr>
      <w:bookmarkStart w:id="1" w:name="_Ref290723333"/>
      <w:proofErr w:type="gramStart"/>
      <w:r w:rsidRPr="00E04609">
        <w:rPr>
          <w:sz w:val="22"/>
        </w:rPr>
        <w:t xml:space="preserve">Table </w:t>
      </w:r>
      <w:proofErr w:type="gramEnd"/>
      <w:r w:rsidRPr="00E04609">
        <w:rPr>
          <w:sz w:val="22"/>
        </w:rPr>
        <w:fldChar w:fldCharType="begin"/>
      </w:r>
      <w:r w:rsidRPr="00E04609">
        <w:rPr>
          <w:sz w:val="22"/>
        </w:rPr>
        <w:instrText xml:space="preserve"> SEQ Table \* ARABIC </w:instrText>
      </w:r>
      <w:r w:rsidRPr="00E04609">
        <w:rPr>
          <w:sz w:val="22"/>
        </w:rPr>
        <w:fldChar w:fldCharType="separate"/>
      </w:r>
      <w:r w:rsidR="002B4A5B">
        <w:rPr>
          <w:noProof/>
          <w:sz w:val="22"/>
        </w:rPr>
        <w:t>1</w:t>
      </w:r>
      <w:r w:rsidRPr="00E04609">
        <w:rPr>
          <w:sz w:val="22"/>
        </w:rPr>
        <w:fldChar w:fldCharType="end"/>
      </w:r>
      <w:bookmarkEnd w:id="1"/>
      <w:proofErr w:type="gramStart"/>
      <w:r w:rsidRPr="00E04609">
        <w:rPr>
          <w:sz w:val="22"/>
        </w:rPr>
        <w:t>.</w:t>
      </w:r>
      <w:proofErr w:type="gramEnd"/>
      <w:r w:rsidRPr="00E04609">
        <w:rPr>
          <w:sz w:val="22"/>
        </w:rPr>
        <w:t xml:space="preserve"> Expected Instruction Trace</w:t>
      </w:r>
    </w:p>
    <w:sectPr w:rsidR="00E04609" w:rsidRPr="00E04609" w:rsidSect="00E04609">
      <w:footerReference w:type="default" r:id="rId9"/>
      <w:type w:val="oddPage"/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46B" w:rsidRDefault="00C4746B">
      <w:r>
        <w:separator/>
      </w:r>
    </w:p>
  </w:endnote>
  <w:endnote w:type="continuationSeparator" w:id="0">
    <w:p w:rsidR="00C4746B" w:rsidRDefault="00C47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E3F" w:rsidRDefault="00513E3F">
    <w:pPr>
      <w:pStyle w:val="Footer"/>
      <w:jc w:val="center"/>
    </w:pP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2B4A5B">
      <w:rPr>
        <w:noProof/>
        <w:snapToGrid w:val="0"/>
      </w:rPr>
      <w:t>1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2B4A5B">
      <w:rPr>
        <w:noProof/>
        <w:snapToGrid w:val="0"/>
      </w:rPr>
      <w:t>1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46B" w:rsidRDefault="00C4746B">
      <w:r>
        <w:separator/>
      </w:r>
    </w:p>
  </w:footnote>
  <w:footnote w:type="continuationSeparator" w:id="0">
    <w:p w:rsidR="00C4746B" w:rsidRDefault="00C47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55A2D"/>
    <w:multiLevelType w:val="singleLevel"/>
    <w:tmpl w:val="62165BC2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1A2A6573"/>
    <w:multiLevelType w:val="singleLevel"/>
    <w:tmpl w:val="4F6C4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1B2230DD"/>
    <w:multiLevelType w:val="singleLevel"/>
    <w:tmpl w:val="007002F4"/>
    <w:lvl w:ilvl="0">
      <w:start w:val="1"/>
      <w:numFmt w:val="decimal"/>
      <w:pStyle w:val="Proble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D4D5C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13103E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6204C1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AE726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2D6231AD"/>
    <w:multiLevelType w:val="hybridMultilevel"/>
    <w:tmpl w:val="C3AA0E20"/>
    <w:lvl w:ilvl="0" w:tplc="E1B43F16">
      <w:start w:val="1"/>
      <w:numFmt w:val="decimal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0527E21"/>
    <w:multiLevelType w:val="multilevel"/>
    <w:tmpl w:val="04360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D83F4E"/>
    <w:multiLevelType w:val="singleLevel"/>
    <w:tmpl w:val="8664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4D311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1E5067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5455174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5F0A55F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7568680C"/>
    <w:multiLevelType w:val="singleLevel"/>
    <w:tmpl w:val="A778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12"/>
  </w:num>
  <w:num w:numId="7">
    <w:abstractNumId w:val="5"/>
  </w:num>
  <w:num w:numId="8">
    <w:abstractNumId w:val="9"/>
  </w:num>
  <w:num w:numId="9">
    <w:abstractNumId w:val="14"/>
  </w:num>
  <w:num w:numId="10">
    <w:abstractNumId w:val="0"/>
  </w:num>
  <w:num w:numId="11">
    <w:abstractNumId w:val="3"/>
  </w:num>
  <w:num w:numId="12">
    <w:abstractNumId w:val="10"/>
  </w:num>
  <w:num w:numId="13">
    <w:abstractNumId w:val="11"/>
  </w:num>
  <w:num w:numId="14">
    <w:abstractNumId w:val="7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0FD"/>
    <w:rsid w:val="00004B97"/>
    <w:rsid w:val="00010435"/>
    <w:rsid w:val="00035945"/>
    <w:rsid w:val="00060968"/>
    <w:rsid w:val="00064529"/>
    <w:rsid w:val="00076EA7"/>
    <w:rsid w:val="00085BF9"/>
    <w:rsid w:val="00093659"/>
    <w:rsid w:val="000E1028"/>
    <w:rsid w:val="001112DF"/>
    <w:rsid w:val="00111F6A"/>
    <w:rsid w:val="00120E9A"/>
    <w:rsid w:val="001242EA"/>
    <w:rsid w:val="00131586"/>
    <w:rsid w:val="00133D79"/>
    <w:rsid w:val="00161506"/>
    <w:rsid w:val="00180CD3"/>
    <w:rsid w:val="00181E85"/>
    <w:rsid w:val="001B3DCE"/>
    <w:rsid w:val="001C2640"/>
    <w:rsid w:val="001D3571"/>
    <w:rsid w:val="00215550"/>
    <w:rsid w:val="00230B33"/>
    <w:rsid w:val="00254683"/>
    <w:rsid w:val="002645F5"/>
    <w:rsid w:val="00267129"/>
    <w:rsid w:val="002874EE"/>
    <w:rsid w:val="002949D5"/>
    <w:rsid w:val="002B3487"/>
    <w:rsid w:val="002B4A5B"/>
    <w:rsid w:val="002C2535"/>
    <w:rsid w:val="002E1F2A"/>
    <w:rsid w:val="002F40C5"/>
    <w:rsid w:val="00326500"/>
    <w:rsid w:val="0034388D"/>
    <w:rsid w:val="00364A6A"/>
    <w:rsid w:val="003A7144"/>
    <w:rsid w:val="003C75CB"/>
    <w:rsid w:val="003D01B7"/>
    <w:rsid w:val="003D4432"/>
    <w:rsid w:val="003D71C4"/>
    <w:rsid w:val="003F5333"/>
    <w:rsid w:val="00407F49"/>
    <w:rsid w:val="004138DE"/>
    <w:rsid w:val="00416353"/>
    <w:rsid w:val="00420CAF"/>
    <w:rsid w:val="00425924"/>
    <w:rsid w:val="00434355"/>
    <w:rsid w:val="00441DF0"/>
    <w:rsid w:val="004830FD"/>
    <w:rsid w:val="00491861"/>
    <w:rsid w:val="004C1B07"/>
    <w:rsid w:val="004F7220"/>
    <w:rsid w:val="00513E3F"/>
    <w:rsid w:val="00530167"/>
    <w:rsid w:val="00532142"/>
    <w:rsid w:val="00534563"/>
    <w:rsid w:val="005449C7"/>
    <w:rsid w:val="00550AEC"/>
    <w:rsid w:val="005709F7"/>
    <w:rsid w:val="005E59EF"/>
    <w:rsid w:val="00613F9F"/>
    <w:rsid w:val="00631395"/>
    <w:rsid w:val="00653C05"/>
    <w:rsid w:val="00666FB9"/>
    <w:rsid w:val="006675B4"/>
    <w:rsid w:val="00681EBD"/>
    <w:rsid w:val="006829D1"/>
    <w:rsid w:val="00696991"/>
    <w:rsid w:val="006A075F"/>
    <w:rsid w:val="006B759E"/>
    <w:rsid w:val="00700742"/>
    <w:rsid w:val="0070187F"/>
    <w:rsid w:val="0072125D"/>
    <w:rsid w:val="0072593E"/>
    <w:rsid w:val="00730FC8"/>
    <w:rsid w:val="00752D73"/>
    <w:rsid w:val="00762BAA"/>
    <w:rsid w:val="007842A3"/>
    <w:rsid w:val="00784BB0"/>
    <w:rsid w:val="00792CB2"/>
    <w:rsid w:val="007C2F19"/>
    <w:rsid w:val="008439EA"/>
    <w:rsid w:val="00845DF1"/>
    <w:rsid w:val="008640F0"/>
    <w:rsid w:val="00890F2D"/>
    <w:rsid w:val="008C269F"/>
    <w:rsid w:val="008E0FD9"/>
    <w:rsid w:val="00910E75"/>
    <w:rsid w:val="00940188"/>
    <w:rsid w:val="00953433"/>
    <w:rsid w:val="0097601B"/>
    <w:rsid w:val="009C33CF"/>
    <w:rsid w:val="009C3E0C"/>
    <w:rsid w:val="009E3B24"/>
    <w:rsid w:val="009F1113"/>
    <w:rsid w:val="00A149E4"/>
    <w:rsid w:val="00A16F43"/>
    <w:rsid w:val="00A22721"/>
    <w:rsid w:val="00A34E27"/>
    <w:rsid w:val="00A85A26"/>
    <w:rsid w:val="00A926B1"/>
    <w:rsid w:val="00AB26A3"/>
    <w:rsid w:val="00AB2A07"/>
    <w:rsid w:val="00B01805"/>
    <w:rsid w:val="00B609FE"/>
    <w:rsid w:val="00B667E1"/>
    <w:rsid w:val="00B66829"/>
    <w:rsid w:val="00C2202F"/>
    <w:rsid w:val="00C23F03"/>
    <w:rsid w:val="00C42180"/>
    <w:rsid w:val="00C4746B"/>
    <w:rsid w:val="00C50042"/>
    <w:rsid w:val="00C555AA"/>
    <w:rsid w:val="00C600A8"/>
    <w:rsid w:val="00CA2ACC"/>
    <w:rsid w:val="00CC6D20"/>
    <w:rsid w:val="00D54B4C"/>
    <w:rsid w:val="00D603B3"/>
    <w:rsid w:val="00D86A66"/>
    <w:rsid w:val="00D91D42"/>
    <w:rsid w:val="00DD5DC9"/>
    <w:rsid w:val="00DE01C6"/>
    <w:rsid w:val="00DF5343"/>
    <w:rsid w:val="00DF5CE3"/>
    <w:rsid w:val="00E04609"/>
    <w:rsid w:val="00E17E26"/>
    <w:rsid w:val="00E57331"/>
    <w:rsid w:val="00E82E7B"/>
    <w:rsid w:val="00EA01BB"/>
    <w:rsid w:val="00EA7714"/>
    <w:rsid w:val="00F0440F"/>
    <w:rsid w:val="00F264CE"/>
    <w:rsid w:val="00F33ED5"/>
    <w:rsid w:val="00FC2B67"/>
    <w:rsid w:val="00FC4961"/>
    <w:rsid w:val="00FD44E8"/>
    <w:rsid w:val="00FE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bla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sz w:val="36"/>
    </w:rPr>
  </w:style>
  <w:style w:type="paragraph" w:customStyle="1" w:styleId="Body">
    <w:name w:val="Body"/>
    <w:basedOn w:val="Normal"/>
    <w:pPr>
      <w:spacing w:after="120"/>
      <w:jc w:val="both"/>
    </w:pPr>
    <w:rPr>
      <w:sz w:val="24"/>
    </w:rPr>
  </w:style>
  <w:style w:type="paragraph" w:customStyle="1" w:styleId="Heading">
    <w:name w:val="Heading"/>
    <w:basedOn w:val="Normal"/>
    <w:pPr>
      <w:keepNext/>
      <w:keepLines/>
      <w:suppressAutoHyphens/>
      <w:spacing w:before="240" w:after="120"/>
      <w:outlineLvl w:val="1"/>
    </w:pPr>
    <w:rPr>
      <w:b/>
      <w:sz w:val="28"/>
    </w:rPr>
  </w:style>
  <w:style w:type="paragraph" w:customStyle="1" w:styleId="Problem">
    <w:name w:val="Problem"/>
    <w:basedOn w:val="Normal"/>
    <w:pPr>
      <w:keepNext/>
      <w:keepLines/>
      <w:pageBreakBefore/>
      <w:numPr>
        <w:numId w:val="3"/>
      </w:numPr>
      <w:suppressAutoHyphens/>
      <w:spacing w:before="120" w:after="120"/>
      <w:outlineLvl w:val="0"/>
    </w:pPr>
    <w:rPr>
      <w:b/>
      <w:sz w:val="28"/>
    </w:rPr>
  </w:style>
  <w:style w:type="paragraph" w:styleId="Caption">
    <w:name w:val="caption"/>
    <w:basedOn w:val="Normal"/>
    <w:next w:val="Normal"/>
    <w:qFormat/>
    <w:pPr>
      <w:spacing w:before="120" w:after="120"/>
      <w:jc w:val="both"/>
    </w:pPr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Enumeration">
    <w:name w:val="Enumeration"/>
    <w:basedOn w:val="Body"/>
    <w:pPr>
      <w:ind w:left="270" w:hanging="270"/>
    </w:p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sz w:val="36"/>
    </w:rPr>
  </w:style>
  <w:style w:type="paragraph" w:customStyle="1" w:styleId="Body">
    <w:name w:val="Body"/>
    <w:basedOn w:val="Normal"/>
    <w:pPr>
      <w:spacing w:after="120"/>
      <w:jc w:val="both"/>
    </w:pPr>
    <w:rPr>
      <w:sz w:val="24"/>
    </w:rPr>
  </w:style>
  <w:style w:type="paragraph" w:customStyle="1" w:styleId="Heading">
    <w:name w:val="Heading"/>
    <w:basedOn w:val="Normal"/>
    <w:pPr>
      <w:keepNext/>
      <w:keepLines/>
      <w:suppressAutoHyphens/>
      <w:spacing w:before="240" w:after="120"/>
      <w:outlineLvl w:val="1"/>
    </w:pPr>
    <w:rPr>
      <w:b/>
      <w:sz w:val="28"/>
    </w:rPr>
  </w:style>
  <w:style w:type="paragraph" w:customStyle="1" w:styleId="Problem">
    <w:name w:val="Problem"/>
    <w:basedOn w:val="Normal"/>
    <w:pPr>
      <w:keepNext/>
      <w:keepLines/>
      <w:pageBreakBefore/>
      <w:numPr>
        <w:numId w:val="3"/>
      </w:numPr>
      <w:suppressAutoHyphens/>
      <w:spacing w:before="120" w:after="120"/>
      <w:outlineLvl w:val="0"/>
    </w:pPr>
    <w:rPr>
      <w:b/>
      <w:sz w:val="28"/>
    </w:rPr>
  </w:style>
  <w:style w:type="paragraph" w:styleId="Caption">
    <w:name w:val="caption"/>
    <w:basedOn w:val="Normal"/>
    <w:next w:val="Normal"/>
    <w:qFormat/>
    <w:pPr>
      <w:spacing w:before="120" w:after="120"/>
      <w:jc w:val="both"/>
    </w:pPr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Enumeration">
    <w:name w:val="Enumeration"/>
    <w:basedOn w:val="Body"/>
    <w:pPr>
      <w:ind w:left="270" w:hanging="270"/>
    </w:p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DESKTOP\Labs\e114_la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CDEFD46A-225C-4504-81B1-B8B8CE27E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e114_lab.dot</Template>
  <TotalTime>1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E114 Intro to Computer Architecture</vt:lpstr>
    </vt:vector>
  </TitlesOfParts>
  <Company>Dell Computer Corporation</Company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E114 Intro to Computer Architecture</dc:title>
  <dc:creator>Preferred Customer</dc:creator>
  <cp:lastModifiedBy>sharris</cp:lastModifiedBy>
  <cp:revision>3</cp:revision>
  <cp:lastPrinted>2012-08-06T13:07:00Z</cp:lastPrinted>
  <dcterms:created xsi:type="dcterms:W3CDTF">2012-08-06T13:06:00Z</dcterms:created>
  <dcterms:modified xsi:type="dcterms:W3CDTF">2012-08-06T13:07:00Z</dcterms:modified>
</cp:coreProperties>
</file>